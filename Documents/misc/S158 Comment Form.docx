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575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667"/>
        <w:gridCol w:w="600"/>
        <w:gridCol w:w="1320"/>
        <w:gridCol w:w="1264"/>
        <w:gridCol w:w="567"/>
        <w:gridCol w:w="4529"/>
        <w:gridCol w:w="4200"/>
        <w:gridCol w:w="2605"/>
      </w:tblGrid>
      <w:tr w:rsidR="006D52E3" w14:paraId="69FB6592" w14:textId="77777777" w:rsidTr="004E0926">
        <w:trPr>
          <w:jc w:val="center"/>
        </w:trPr>
        <w:tc>
          <w:tcPr>
            <w:tcW w:w="667" w:type="dxa"/>
            <w:tcBorders>
              <w:top w:val="single" w:sz="6" w:space="0" w:color="auto"/>
              <w:bottom w:val="single" w:sz="6" w:space="0" w:color="auto"/>
            </w:tcBorders>
          </w:tcPr>
          <w:p w14:paraId="511B99EE" w14:textId="53BC9589" w:rsidR="006D52E3" w:rsidRPr="00543230" w:rsidRDefault="006D52E3">
            <w:pPr>
              <w:pStyle w:val="ISOMB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600" w:type="dxa"/>
            <w:tcBorders>
              <w:top w:val="single" w:sz="6" w:space="0" w:color="auto"/>
              <w:bottom w:val="single" w:sz="6" w:space="0" w:color="auto"/>
            </w:tcBorders>
          </w:tcPr>
          <w:p w14:paraId="2AED2238" w14:textId="158CC05E" w:rsidR="006D52E3" w:rsidRPr="00543230" w:rsidRDefault="006D52E3">
            <w:pPr>
              <w:pStyle w:val="ISOMB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1320" w:type="dxa"/>
            <w:tcBorders>
              <w:top w:val="single" w:sz="6" w:space="0" w:color="auto"/>
              <w:bottom w:val="single" w:sz="6" w:space="0" w:color="auto"/>
            </w:tcBorders>
          </w:tcPr>
          <w:p w14:paraId="66468141" w14:textId="0417866D" w:rsidR="006D52E3" w:rsidRPr="00543230" w:rsidRDefault="006D52E3">
            <w:pPr>
              <w:pStyle w:val="ISOClause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1264" w:type="dxa"/>
            <w:tcBorders>
              <w:top w:val="single" w:sz="6" w:space="0" w:color="auto"/>
              <w:bottom w:val="single" w:sz="6" w:space="0" w:color="auto"/>
            </w:tcBorders>
          </w:tcPr>
          <w:p w14:paraId="39D97C52" w14:textId="3D55151B" w:rsidR="006D52E3" w:rsidRPr="00543230" w:rsidRDefault="006D52E3" w:rsidP="004E0926">
            <w:pPr>
              <w:pStyle w:val="ISOParagraph"/>
              <w:spacing w:before="60" w:after="60" w:line="240" w:lineRule="auto"/>
              <w:ind w:right="-100"/>
              <w:rPr>
                <w:rFonts w:cs="Arial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</w:tcPr>
          <w:p w14:paraId="67832A3B" w14:textId="5C6C2F07" w:rsidR="006D52E3" w:rsidRPr="00543230" w:rsidRDefault="006D52E3">
            <w:pPr>
              <w:pStyle w:val="ISOCommType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4529" w:type="dxa"/>
            <w:tcBorders>
              <w:top w:val="single" w:sz="6" w:space="0" w:color="auto"/>
              <w:bottom w:val="single" w:sz="6" w:space="0" w:color="auto"/>
            </w:tcBorders>
          </w:tcPr>
          <w:p w14:paraId="2DF80E79" w14:textId="7446D527" w:rsidR="006D52E3" w:rsidRPr="00543230" w:rsidRDefault="006D52E3" w:rsidP="005A099C">
            <w:pPr>
              <w:pStyle w:val="ISOComments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4200" w:type="dxa"/>
            <w:tcBorders>
              <w:top w:val="single" w:sz="6" w:space="0" w:color="auto"/>
              <w:bottom w:val="single" w:sz="6" w:space="0" w:color="auto"/>
            </w:tcBorders>
          </w:tcPr>
          <w:p w14:paraId="20500729" w14:textId="1BE32673" w:rsidR="00EE6D32" w:rsidRPr="00543230" w:rsidRDefault="00EE6D32" w:rsidP="00EE6D32">
            <w:pPr>
              <w:pStyle w:val="ISOChange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2605" w:type="dxa"/>
            <w:tcBorders>
              <w:top w:val="single" w:sz="6" w:space="0" w:color="auto"/>
              <w:bottom w:val="single" w:sz="6" w:space="0" w:color="auto"/>
            </w:tcBorders>
          </w:tcPr>
          <w:p w14:paraId="392F6325" w14:textId="77777777" w:rsidR="006D52E3" w:rsidRPr="00543230" w:rsidRDefault="006D52E3">
            <w:pPr>
              <w:pStyle w:val="ISOSecretObservations"/>
              <w:spacing w:before="60" w:after="60" w:line="240" w:lineRule="auto"/>
              <w:rPr>
                <w:rFonts w:cs="Arial"/>
                <w:szCs w:val="18"/>
              </w:rPr>
            </w:pPr>
          </w:p>
        </w:tc>
      </w:tr>
      <w:tr w:rsidR="007168E2" w14:paraId="5F001FEE" w14:textId="77777777" w:rsidTr="004E0926">
        <w:trPr>
          <w:jc w:val="center"/>
        </w:trPr>
        <w:tc>
          <w:tcPr>
            <w:tcW w:w="667" w:type="dxa"/>
            <w:tcBorders>
              <w:top w:val="single" w:sz="6" w:space="0" w:color="auto"/>
              <w:bottom w:val="single" w:sz="6" w:space="0" w:color="auto"/>
            </w:tcBorders>
          </w:tcPr>
          <w:p w14:paraId="7EA41D6B" w14:textId="7B11D180" w:rsidR="007168E2" w:rsidRPr="00543230" w:rsidRDefault="007168E2" w:rsidP="007168E2">
            <w:pPr>
              <w:pStyle w:val="ISOMB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600" w:type="dxa"/>
            <w:tcBorders>
              <w:top w:val="single" w:sz="6" w:space="0" w:color="auto"/>
              <w:bottom w:val="single" w:sz="6" w:space="0" w:color="auto"/>
            </w:tcBorders>
          </w:tcPr>
          <w:p w14:paraId="79098DCD" w14:textId="7A3C6C40" w:rsidR="007168E2" w:rsidRPr="00543230" w:rsidRDefault="007168E2" w:rsidP="007168E2">
            <w:pPr>
              <w:pStyle w:val="ISOMB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1320" w:type="dxa"/>
            <w:tcBorders>
              <w:top w:val="single" w:sz="6" w:space="0" w:color="auto"/>
              <w:bottom w:val="single" w:sz="6" w:space="0" w:color="auto"/>
            </w:tcBorders>
          </w:tcPr>
          <w:p w14:paraId="7E91DC18" w14:textId="7A85CDFD" w:rsidR="007168E2" w:rsidRPr="00543230" w:rsidRDefault="007168E2" w:rsidP="007168E2">
            <w:pPr>
              <w:pStyle w:val="ISOClause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1264" w:type="dxa"/>
            <w:tcBorders>
              <w:top w:val="single" w:sz="6" w:space="0" w:color="auto"/>
              <w:bottom w:val="single" w:sz="6" w:space="0" w:color="auto"/>
            </w:tcBorders>
          </w:tcPr>
          <w:p w14:paraId="3CB570D7" w14:textId="77777777" w:rsidR="007168E2" w:rsidRPr="00543230" w:rsidRDefault="007168E2" w:rsidP="007168E2">
            <w:pPr>
              <w:pStyle w:val="ISOParagraph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</w:tcPr>
          <w:p w14:paraId="17B6C625" w14:textId="3FA6BBF7" w:rsidR="007168E2" w:rsidRPr="00543230" w:rsidRDefault="007168E2" w:rsidP="007168E2">
            <w:pPr>
              <w:pStyle w:val="ISOCommType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4529" w:type="dxa"/>
            <w:tcBorders>
              <w:top w:val="single" w:sz="6" w:space="0" w:color="auto"/>
              <w:bottom w:val="single" w:sz="6" w:space="0" w:color="auto"/>
            </w:tcBorders>
          </w:tcPr>
          <w:p w14:paraId="59DC2B58" w14:textId="1293801E" w:rsidR="00345BC7" w:rsidRPr="00543230" w:rsidRDefault="00345BC7" w:rsidP="007168E2">
            <w:pPr>
              <w:pStyle w:val="ISOComments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4200" w:type="dxa"/>
            <w:tcBorders>
              <w:top w:val="single" w:sz="6" w:space="0" w:color="auto"/>
              <w:bottom w:val="single" w:sz="6" w:space="0" w:color="auto"/>
            </w:tcBorders>
          </w:tcPr>
          <w:p w14:paraId="6E77A7C2" w14:textId="04C19C3D" w:rsidR="00345BC7" w:rsidRPr="00543230" w:rsidRDefault="00345BC7" w:rsidP="0049558F">
            <w:pPr>
              <w:pStyle w:val="ISOChange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2605" w:type="dxa"/>
            <w:tcBorders>
              <w:top w:val="single" w:sz="6" w:space="0" w:color="auto"/>
              <w:bottom w:val="single" w:sz="6" w:space="0" w:color="auto"/>
            </w:tcBorders>
          </w:tcPr>
          <w:p w14:paraId="7F6BA0AE" w14:textId="77777777" w:rsidR="007168E2" w:rsidRPr="00543230" w:rsidRDefault="007168E2" w:rsidP="007168E2">
            <w:pPr>
              <w:pStyle w:val="ISOSecretObservations"/>
              <w:spacing w:before="60" w:after="60" w:line="240" w:lineRule="auto"/>
              <w:rPr>
                <w:rFonts w:cs="Arial"/>
                <w:szCs w:val="18"/>
              </w:rPr>
            </w:pPr>
          </w:p>
        </w:tc>
      </w:tr>
      <w:tr w:rsidR="007168E2" w14:paraId="320E5115" w14:textId="77777777" w:rsidTr="004E0926">
        <w:trPr>
          <w:jc w:val="center"/>
        </w:trPr>
        <w:tc>
          <w:tcPr>
            <w:tcW w:w="667" w:type="dxa"/>
            <w:tcBorders>
              <w:top w:val="single" w:sz="6" w:space="0" w:color="auto"/>
              <w:bottom w:val="single" w:sz="6" w:space="0" w:color="auto"/>
            </w:tcBorders>
          </w:tcPr>
          <w:p w14:paraId="22D5DCE2" w14:textId="2ED18D3D" w:rsidR="007168E2" w:rsidRPr="00543230" w:rsidRDefault="007168E2" w:rsidP="007168E2">
            <w:pPr>
              <w:pStyle w:val="ISOMB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600" w:type="dxa"/>
            <w:tcBorders>
              <w:top w:val="single" w:sz="6" w:space="0" w:color="auto"/>
              <w:bottom w:val="single" w:sz="6" w:space="0" w:color="auto"/>
            </w:tcBorders>
          </w:tcPr>
          <w:p w14:paraId="01878167" w14:textId="13B556D9" w:rsidR="007168E2" w:rsidRPr="00543230" w:rsidRDefault="007168E2" w:rsidP="007168E2">
            <w:pPr>
              <w:pStyle w:val="ISOMB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1320" w:type="dxa"/>
            <w:tcBorders>
              <w:top w:val="single" w:sz="6" w:space="0" w:color="auto"/>
              <w:bottom w:val="single" w:sz="6" w:space="0" w:color="auto"/>
            </w:tcBorders>
          </w:tcPr>
          <w:p w14:paraId="467C01D7" w14:textId="7BDE216D" w:rsidR="007168E2" w:rsidRPr="00543230" w:rsidRDefault="007168E2" w:rsidP="007168E2">
            <w:pPr>
              <w:pStyle w:val="ISOClause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1264" w:type="dxa"/>
            <w:tcBorders>
              <w:top w:val="single" w:sz="6" w:space="0" w:color="auto"/>
              <w:bottom w:val="single" w:sz="6" w:space="0" w:color="auto"/>
            </w:tcBorders>
          </w:tcPr>
          <w:p w14:paraId="1E5F8281" w14:textId="77777777" w:rsidR="007168E2" w:rsidRPr="00543230" w:rsidRDefault="007168E2" w:rsidP="007168E2">
            <w:pPr>
              <w:pStyle w:val="ISOParagraph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</w:tcPr>
          <w:p w14:paraId="511E554C" w14:textId="745855BD" w:rsidR="007168E2" w:rsidRPr="00543230" w:rsidRDefault="007168E2" w:rsidP="007168E2">
            <w:pPr>
              <w:pStyle w:val="ISOCommType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4529" w:type="dxa"/>
            <w:tcBorders>
              <w:top w:val="single" w:sz="6" w:space="0" w:color="auto"/>
              <w:bottom w:val="single" w:sz="6" w:space="0" w:color="auto"/>
            </w:tcBorders>
          </w:tcPr>
          <w:p w14:paraId="13BB1490" w14:textId="759F1E3F" w:rsidR="00904C7D" w:rsidRPr="00543230" w:rsidRDefault="00904C7D" w:rsidP="007168E2">
            <w:pPr>
              <w:pStyle w:val="ISOComments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4200" w:type="dxa"/>
            <w:tcBorders>
              <w:top w:val="single" w:sz="6" w:space="0" w:color="auto"/>
              <w:bottom w:val="single" w:sz="6" w:space="0" w:color="auto"/>
            </w:tcBorders>
          </w:tcPr>
          <w:p w14:paraId="0B108486" w14:textId="1E7F92C7" w:rsidR="00A36ED1" w:rsidRPr="00543230" w:rsidRDefault="00A36ED1" w:rsidP="00426A9B">
            <w:pPr>
              <w:pStyle w:val="ISOChange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2605" w:type="dxa"/>
            <w:tcBorders>
              <w:top w:val="single" w:sz="6" w:space="0" w:color="auto"/>
              <w:bottom w:val="single" w:sz="6" w:space="0" w:color="auto"/>
            </w:tcBorders>
          </w:tcPr>
          <w:p w14:paraId="13B8C29A" w14:textId="77777777" w:rsidR="007168E2" w:rsidRPr="00543230" w:rsidRDefault="007168E2" w:rsidP="007168E2">
            <w:pPr>
              <w:pStyle w:val="ISOSecretObservations"/>
              <w:spacing w:before="60" w:after="60" w:line="240" w:lineRule="auto"/>
              <w:rPr>
                <w:rFonts w:cs="Arial"/>
                <w:szCs w:val="18"/>
              </w:rPr>
            </w:pPr>
          </w:p>
        </w:tc>
      </w:tr>
      <w:tr w:rsidR="007168E2" w14:paraId="490255C5" w14:textId="77777777" w:rsidTr="004E0926">
        <w:trPr>
          <w:jc w:val="center"/>
        </w:trPr>
        <w:tc>
          <w:tcPr>
            <w:tcW w:w="667" w:type="dxa"/>
            <w:tcBorders>
              <w:top w:val="single" w:sz="6" w:space="0" w:color="auto"/>
              <w:bottom w:val="single" w:sz="6" w:space="0" w:color="auto"/>
            </w:tcBorders>
          </w:tcPr>
          <w:p w14:paraId="6A4962E0" w14:textId="77777777" w:rsidR="007168E2" w:rsidRPr="00543230" w:rsidRDefault="007168E2" w:rsidP="007168E2">
            <w:pPr>
              <w:pStyle w:val="ISOMB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600" w:type="dxa"/>
            <w:tcBorders>
              <w:top w:val="single" w:sz="6" w:space="0" w:color="auto"/>
              <w:bottom w:val="single" w:sz="6" w:space="0" w:color="auto"/>
            </w:tcBorders>
          </w:tcPr>
          <w:p w14:paraId="1C6319D2" w14:textId="77777777" w:rsidR="007168E2" w:rsidRPr="00543230" w:rsidRDefault="007168E2" w:rsidP="007168E2">
            <w:pPr>
              <w:pStyle w:val="ISOMB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1320" w:type="dxa"/>
            <w:tcBorders>
              <w:top w:val="single" w:sz="6" w:space="0" w:color="auto"/>
              <w:bottom w:val="single" w:sz="6" w:space="0" w:color="auto"/>
            </w:tcBorders>
          </w:tcPr>
          <w:p w14:paraId="20E25D17" w14:textId="77777777" w:rsidR="007168E2" w:rsidRPr="00543230" w:rsidRDefault="007168E2" w:rsidP="007168E2">
            <w:pPr>
              <w:pStyle w:val="ISOClause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1264" w:type="dxa"/>
            <w:tcBorders>
              <w:top w:val="single" w:sz="6" w:space="0" w:color="auto"/>
              <w:bottom w:val="single" w:sz="6" w:space="0" w:color="auto"/>
            </w:tcBorders>
          </w:tcPr>
          <w:p w14:paraId="2719FFFE" w14:textId="77777777" w:rsidR="007168E2" w:rsidRPr="00543230" w:rsidRDefault="007168E2" w:rsidP="007168E2">
            <w:pPr>
              <w:pStyle w:val="ISOParagraph"/>
              <w:spacing w:before="60" w:after="60" w:line="240" w:lineRule="auto"/>
              <w:rPr>
                <w:rFonts w:cs="Arial"/>
                <w:szCs w:val="18"/>
                <w:lang w:val="en-CA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</w:tcPr>
          <w:p w14:paraId="2B7E7570" w14:textId="77777777" w:rsidR="007168E2" w:rsidRPr="00543230" w:rsidRDefault="007168E2" w:rsidP="007168E2">
            <w:pPr>
              <w:pStyle w:val="ISOCommType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4529" w:type="dxa"/>
            <w:tcBorders>
              <w:top w:val="single" w:sz="6" w:space="0" w:color="auto"/>
              <w:bottom w:val="single" w:sz="6" w:space="0" w:color="auto"/>
            </w:tcBorders>
          </w:tcPr>
          <w:p w14:paraId="2D6C0C13" w14:textId="77777777" w:rsidR="007168E2" w:rsidRPr="00543230" w:rsidRDefault="007168E2" w:rsidP="007168E2">
            <w:pPr>
              <w:pStyle w:val="ISOComments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4200" w:type="dxa"/>
            <w:tcBorders>
              <w:top w:val="single" w:sz="6" w:space="0" w:color="auto"/>
              <w:bottom w:val="single" w:sz="6" w:space="0" w:color="auto"/>
            </w:tcBorders>
          </w:tcPr>
          <w:p w14:paraId="25180C32" w14:textId="77777777" w:rsidR="007168E2" w:rsidRPr="00543230" w:rsidRDefault="007168E2" w:rsidP="007168E2">
            <w:pPr>
              <w:pStyle w:val="ISOChange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2605" w:type="dxa"/>
            <w:tcBorders>
              <w:top w:val="single" w:sz="6" w:space="0" w:color="auto"/>
              <w:bottom w:val="single" w:sz="6" w:space="0" w:color="auto"/>
            </w:tcBorders>
          </w:tcPr>
          <w:p w14:paraId="2698A518" w14:textId="77777777" w:rsidR="007168E2" w:rsidRPr="00543230" w:rsidRDefault="007168E2" w:rsidP="007168E2">
            <w:pPr>
              <w:pStyle w:val="ISOSecretObservations"/>
              <w:spacing w:before="60" w:after="60" w:line="240" w:lineRule="auto"/>
              <w:rPr>
                <w:rFonts w:cs="Arial"/>
                <w:szCs w:val="18"/>
              </w:rPr>
            </w:pPr>
          </w:p>
        </w:tc>
      </w:tr>
      <w:tr w:rsidR="00543230" w14:paraId="3BEB2B32" w14:textId="77777777" w:rsidTr="004E0926">
        <w:trPr>
          <w:jc w:val="center"/>
        </w:trPr>
        <w:tc>
          <w:tcPr>
            <w:tcW w:w="667" w:type="dxa"/>
            <w:tcBorders>
              <w:top w:val="single" w:sz="6" w:space="0" w:color="auto"/>
              <w:bottom w:val="single" w:sz="6" w:space="0" w:color="auto"/>
            </w:tcBorders>
          </w:tcPr>
          <w:p w14:paraId="34C6F089" w14:textId="77777777" w:rsidR="00543230" w:rsidRPr="00543230" w:rsidRDefault="00543230" w:rsidP="007168E2">
            <w:pPr>
              <w:pStyle w:val="ISOMB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600" w:type="dxa"/>
            <w:tcBorders>
              <w:top w:val="single" w:sz="6" w:space="0" w:color="auto"/>
              <w:bottom w:val="single" w:sz="6" w:space="0" w:color="auto"/>
            </w:tcBorders>
          </w:tcPr>
          <w:p w14:paraId="4F06774F" w14:textId="77777777" w:rsidR="00543230" w:rsidRPr="00543230" w:rsidRDefault="00543230" w:rsidP="007168E2">
            <w:pPr>
              <w:pStyle w:val="ISOMB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1320" w:type="dxa"/>
            <w:tcBorders>
              <w:top w:val="single" w:sz="6" w:space="0" w:color="auto"/>
              <w:bottom w:val="single" w:sz="6" w:space="0" w:color="auto"/>
            </w:tcBorders>
          </w:tcPr>
          <w:p w14:paraId="461BECBD" w14:textId="77777777" w:rsidR="00543230" w:rsidRPr="00543230" w:rsidRDefault="00543230" w:rsidP="007168E2">
            <w:pPr>
              <w:pStyle w:val="ISOClause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1264" w:type="dxa"/>
            <w:tcBorders>
              <w:top w:val="single" w:sz="6" w:space="0" w:color="auto"/>
              <w:bottom w:val="single" w:sz="6" w:space="0" w:color="auto"/>
            </w:tcBorders>
          </w:tcPr>
          <w:p w14:paraId="3855DCBC" w14:textId="77777777" w:rsidR="00543230" w:rsidRPr="00543230" w:rsidRDefault="00543230" w:rsidP="007168E2">
            <w:pPr>
              <w:pStyle w:val="ISOParagraph"/>
              <w:spacing w:before="60" w:after="60" w:line="240" w:lineRule="auto"/>
              <w:rPr>
                <w:rFonts w:cs="Arial"/>
                <w:szCs w:val="18"/>
                <w:lang w:val="en-CA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</w:tcPr>
          <w:p w14:paraId="5101FC7A" w14:textId="77777777" w:rsidR="00543230" w:rsidRPr="00543230" w:rsidRDefault="00543230" w:rsidP="007168E2">
            <w:pPr>
              <w:pStyle w:val="ISOCommType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4529" w:type="dxa"/>
            <w:tcBorders>
              <w:top w:val="single" w:sz="6" w:space="0" w:color="auto"/>
              <w:bottom w:val="single" w:sz="6" w:space="0" w:color="auto"/>
            </w:tcBorders>
          </w:tcPr>
          <w:p w14:paraId="543FA88A" w14:textId="77777777" w:rsidR="00543230" w:rsidRPr="00543230" w:rsidRDefault="00543230" w:rsidP="007168E2">
            <w:pPr>
              <w:pStyle w:val="ISOComments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4200" w:type="dxa"/>
            <w:tcBorders>
              <w:top w:val="single" w:sz="6" w:space="0" w:color="auto"/>
              <w:bottom w:val="single" w:sz="6" w:space="0" w:color="auto"/>
            </w:tcBorders>
          </w:tcPr>
          <w:p w14:paraId="29319644" w14:textId="77777777" w:rsidR="00543230" w:rsidRPr="00543230" w:rsidRDefault="00543230" w:rsidP="007168E2">
            <w:pPr>
              <w:pStyle w:val="ISOChange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2605" w:type="dxa"/>
            <w:tcBorders>
              <w:top w:val="single" w:sz="6" w:space="0" w:color="auto"/>
              <w:bottom w:val="single" w:sz="6" w:space="0" w:color="auto"/>
            </w:tcBorders>
          </w:tcPr>
          <w:p w14:paraId="6E5E8A43" w14:textId="77777777" w:rsidR="00543230" w:rsidRPr="00543230" w:rsidRDefault="00543230" w:rsidP="007168E2">
            <w:pPr>
              <w:pStyle w:val="ISOSecretObservations"/>
              <w:spacing w:before="60" w:after="60" w:line="240" w:lineRule="auto"/>
              <w:rPr>
                <w:rFonts w:cs="Arial"/>
                <w:szCs w:val="18"/>
              </w:rPr>
            </w:pPr>
          </w:p>
        </w:tc>
      </w:tr>
      <w:tr w:rsidR="00543230" w14:paraId="5C864A16" w14:textId="77777777" w:rsidTr="004E0926">
        <w:trPr>
          <w:jc w:val="center"/>
        </w:trPr>
        <w:tc>
          <w:tcPr>
            <w:tcW w:w="667" w:type="dxa"/>
            <w:tcBorders>
              <w:top w:val="single" w:sz="6" w:space="0" w:color="auto"/>
              <w:bottom w:val="single" w:sz="6" w:space="0" w:color="auto"/>
            </w:tcBorders>
          </w:tcPr>
          <w:p w14:paraId="1F28BEF3" w14:textId="77777777" w:rsidR="00543230" w:rsidRPr="00543230" w:rsidRDefault="00543230" w:rsidP="007168E2">
            <w:pPr>
              <w:pStyle w:val="ISOMB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600" w:type="dxa"/>
            <w:tcBorders>
              <w:top w:val="single" w:sz="6" w:space="0" w:color="auto"/>
              <w:bottom w:val="single" w:sz="6" w:space="0" w:color="auto"/>
            </w:tcBorders>
          </w:tcPr>
          <w:p w14:paraId="79322EB0" w14:textId="77777777" w:rsidR="00543230" w:rsidRPr="00543230" w:rsidRDefault="00543230" w:rsidP="007168E2">
            <w:pPr>
              <w:pStyle w:val="ISOMB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1320" w:type="dxa"/>
            <w:tcBorders>
              <w:top w:val="single" w:sz="6" w:space="0" w:color="auto"/>
              <w:bottom w:val="single" w:sz="6" w:space="0" w:color="auto"/>
            </w:tcBorders>
          </w:tcPr>
          <w:p w14:paraId="153621E8" w14:textId="77777777" w:rsidR="00543230" w:rsidRPr="00543230" w:rsidRDefault="00543230" w:rsidP="007168E2">
            <w:pPr>
              <w:pStyle w:val="ISOClause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1264" w:type="dxa"/>
            <w:tcBorders>
              <w:top w:val="single" w:sz="6" w:space="0" w:color="auto"/>
              <w:bottom w:val="single" w:sz="6" w:space="0" w:color="auto"/>
            </w:tcBorders>
          </w:tcPr>
          <w:p w14:paraId="58BF8072" w14:textId="77777777" w:rsidR="00543230" w:rsidRPr="00543230" w:rsidRDefault="00543230" w:rsidP="007168E2">
            <w:pPr>
              <w:pStyle w:val="ISOParagraph"/>
              <w:spacing w:before="60" w:after="60" w:line="240" w:lineRule="auto"/>
              <w:rPr>
                <w:rFonts w:cs="Arial"/>
                <w:szCs w:val="18"/>
                <w:lang w:val="en-CA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</w:tcPr>
          <w:p w14:paraId="45AF73F9" w14:textId="77777777" w:rsidR="00543230" w:rsidRPr="00543230" w:rsidRDefault="00543230" w:rsidP="007168E2">
            <w:pPr>
              <w:pStyle w:val="ISOCommType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4529" w:type="dxa"/>
            <w:tcBorders>
              <w:top w:val="single" w:sz="6" w:space="0" w:color="auto"/>
              <w:bottom w:val="single" w:sz="6" w:space="0" w:color="auto"/>
            </w:tcBorders>
          </w:tcPr>
          <w:p w14:paraId="7700FA22" w14:textId="77777777" w:rsidR="00543230" w:rsidRPr="00543230" w:rsidRDefault="00543230" w:rsidP="007168E2">
            <w:pPr>
              <w:pStyle w:val="ISOComments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4200" w:type="dxa"/>
            <w:tcBorders>
              <w:top w:val="single" w:sz="6" w:space="0" w:color="auto"/>
              <w:bottom w:val="single" w:sz="6" w:space="0" w:color="auto"/>
            </w:tcBorders>
          </w:tcPr>
          <w:p w14:paraId="7B88F304" w14:textId="77777777" w:rsidR="00543230" w:rsidRPr="00543230" w:rsidRDefault="00543230" w:rsidP="007168E2">
            <w:pPr>
              <w:pStyle w:val="ISOChange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2605" w:type="dxa"/>
            <w:tcBorders>
              <w:top w:val="single" w:sz="6" w:space="0" w:color="auto"/>
              <w:bottom w:val="single" w:sz="6" w:space="0" w:color="auto"/>
            </w:tcBorders>
          </w:tcPr>
          <w:p w14:paraId="4FDFECA5" w14:textId="77777777" w:rsidR="00543230" w:rsidRPr="00543230" w:rsidRDefault="00543230" w:rsidP="007168E2">
            <w:pPr>
              <w:pStyle w:val="ISOSecretObservations"/>
              <w:spacing w:before="60" w:after="60" w:line="240" w:lineRule="auto"/>
              <w:rPr>
                <w:rFonts w:cs="Arial"/>
                <w:szCs w:val="18"/>
              </w:rPr>
            </w:pPr>
          </w:p>
        </w:tc>
      </w:tr>
      <w:tr w:rsidR="00543230" w14:paraId="144EBEB0" w14:textId="77777777" w:rsidTr="004E0926">
        <w:trPr>
          <w:jc w:val="center"/>
        </w:trPr>
        <w:tc>
          <w:tcPr>
            <w:tcW w:w="667" w:type="dxa"/>
            <w:tcBorders>
              <w:top w:val="single" w:sz="6" w:space="0" w:color="auto"/>
              <w:bottom w:val="single" w:sz="6" w:space="0" w:color="auto"/>
            </w:tcBorders>
          </w:tcPr>
          <w:p w14:paraId="2BB330C7" w14:textId="77777777" w:rsidR="00543230" w:rsidRPr="00543230" w:rsidRDefault="00543230" w:rsidP="007168E2">
            <w:pPr>
              <w:pStyle w:val="ISOMB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600" w:type="dxa"/>
            <w:tcBorders>
              <w:top w:val="single" w:sz="6" w:space="0" w:color="auto"/>
              <w:bottom w:val="single" w:sz="6" w:space="0" w:color="auto"/>
            </w:tcBorders>
          </w:tcPr>
          <w:p w14:paraId="1463194A" w14:textId="77777777" w:rsidR="00543230" w:rsidRPr="00543230" w:rsidRDefault="00543230" w:rsidP="007168E2">
            <w:pPr>
              <w:pStyle w:val="ISOMB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1320" w:type="dxa"/>
            <w:tcBorders>
              <w:top w:val="single" w:sz="6" w:space="0" w:color="auto"/>
              <w:bottom w:val="single" w:sz="6" w:space="0" w:color="auto"/>
            </w:tcBorders>
          </w:tcPr>
          <w:p w14:paraId="38CDF1F1" w14:textId="77777777" w:rsidR="00543230" w:rsidRPr="00543230" w:rsidRDefault="00543230" w:rsidP="007168E2">
            <w:pPr>
              <w:pStyle w:val="ISOClause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1264" w:type="dxa"/>
            <w:tcBorders>
              <w:top w:val="single" w:sz="6" w:space="0" w:color="auto"/>
              <w:bottom w:val="single" w:sz="6" w:space="0" w:color="auto"/>
            </w:tcBorders>
          </w:tcPr>
          <w:p w14:paraId="4FC77E05" w14:textId="77777777" w:rsidR="00543230" w:rsidRPr="00543230" w:rsidRDefault="00543230" w:rsidP="007168E2">
            <w:pPr>
              <w:pStyle w:val="ISOParagraph"/>
              <w:spacing w:before="60" w:after="60" w:line="240" w:lineRule="auto"/>
              <w:rPr>
                <w:rFonts w:cs="Arial"/>
                <w:szCs w:val="18"/>
                <w:lang w:val="en-CA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</w:tcPr>
          <w:p w14:paraId="333A6CFE" w14:textId="77777777" w:rsidR="00543230" w:rsidRPr="00543230" w:rsidRDefault="00543230" w:rsidP="007168E2">
            <w:pPr>
              <w:pStyle w:val="ISOCommType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4529" w:type="dxa"/>
            <w:tcBorders>
              <w:top w:val="single" w:sz="6" w:space="0" w:color="auto"/>
              <w:bottom w:val="single" w:sz="6" w:space="0" w:color="auto"/>
            </w:tcBorders>
          </w:tcPr>
          <w:p w14:paraId="63742AAE" w14:textId="77777777" w:rsidR="00543230" w:rsidRPr="00543230" w:rsidRDefault="00543230" w:rsidP="007168E2">
            <w:pPr>
              <w:pStyle w:val="ISOComments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4200" w:type="dxa"/>
            <w:tcBorders>
              <w:top w:val="single" w:sz="6" w:space="0" w:color="auto"/>
              <w:bottom w:val="single" w:sz="6" w:space="0" w:color="auto"/>
            </w:tcBorders>
          </w:tcPr>
          <w:p w14:paraId="7A965051" w14:textId="77777777" w:rsidR="00543230" w:rsidRPr="00543230" w:rsidRDefault="00543230" w:rsidP="007168E2">
            <w:pPr>
              <w:pStyle w:val="ISOChange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2605" w:type="dxa"/>
            <w:tcBorders>
              <w:top w:val="single" w:sz="6" w:space="0" w:color="auto"/>
              <w:bottom w:val="single" w:sz="6" w:space="0" w:color="auto"/>
            </w:tcBorders>
          </w:tcPr>
          <w:p w14:paraId="73941DF9" w14:textId="77777777" w:rsidR="00543230" w:rsidRPr="00543230" w:rsidRDefault="00543230" w:rsidP="007168E2">
            <w:pPr>
              <w:pStyle w:val="ISOSecretObservations"/>
              <w:spacing w:before="60" w:after="60" w:line="240" w:lineRule="auto"/>
              <w:rPr>
                <w:rFonts w:cs="Arial"/>
                <w:szCs w:val="18"/>
              </w:rPr>
            </w:pPr>
          </w:p>
        </w:tc>
      </w:tr>
      <w:tr w:rsidR="00543230" w14:paraId="4410DF39" w14:textId="77777777" w:rsidTr="004E0926">
        <w:trPr>
          <w:jc w:val="center"/>
        </w:trPr>
        <w:tc>
          <w:tcPr>
            <w:tcW w:w="667" w:type="dxa"/>
            <w:tcBorders>
              <w:top w:val="single" w:sz="6" w:space="0" w:color="auto"/>
              <w:bottom w:val="single" w:sz="6" w:space="0" w:color="auto"/>
            </w:tcBorders>
          </w:tcPr>
          <w:p w14:paraId="4838BA29" w14:textId="77777777" w:rsidR="00543230" w:rsidRPr="00543230" w:rsidRDefault="00543230" w:rsidP="007168E2">
            <w:pPr>
              <w:pStyle w:val="ISOMB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600" w:type="dxa"/>
            <w:tcBorders>
              <w:top w:val="single" w:sz="6" w:space="0" w:color="auto"/>
              <w:bottom w:val="single" w:sz="6" w:space="0" w:color="auto"/>
            </w:tcBorders>
          </w:tcPr>
          <w:p w14:paraId="434A990D" w14:textId="77777777" w:rsidR="00543230" w:rsidRPr="00543230" w:rsidRDefault="00543230" w:rsidP="007168E2">
            <w:pPr>
              <w:pStyle w:val="ISOMB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1320" w:type="dxa"/>
            <w:tcBorders>
              <w:top w:val="single" w:sz="6" w:space="0" w:color="auto"/>
              <w:bottom w:val="single" w:sz="6" w:space="0" w:color="auto"/>
            </w:tcBorders>
          </w:tcPr>
          <w:p w14:paraId="1FDE5F9E" w14:textId="77777777" w:rsidR="00543230" w:rsidRPr="00543230" w:rsidRDefault="00543230" w:rsidP="007168E2">
            <w:pPr>
              <w:pStyle w:val="ISOClause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1264" w:type="dxa"/>
            <w:tcBorders>
              <w:top w:val="single" w:sz="6" w:space="0" w:color="auto"/>
              <w:bottom w:val="single" w:sz="6" w:space="0" w:color="auto"/>
            </w:tcBorders>
          </w:tcPr>
          <w:p w14:paraId="3106E659" w14:textId="77777777" w:rsidR="00543230" w:rsidRPr="00543230" w:rsidRDefault="00543230" w:rsidP="007168E2">
            <w:pPr>
              <w:pStyle w:val="ISOParagraph"/>
              <w:spacing w:before="60" w:after="60" w:line="240" w:lineRule="auto"/>
              <w:rPr>
                <w:rFonts w:cs="Arial"/>
                <w:szCs w:val="18"/>
                <w:lang w:val="en-CA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</w:tcPr>
          <w:p w14:paraId="70BFB5C7" w14:textId="77777777" w:rsidR="00543230" w:rsidRPr="00543230" w:rsidRDefault="00543230" w:rsidP="007168E2">
            <w:pPr>
              <w:pStyle w:val="ISOCommType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4529" w:type="dxa"/>
            <w:tcBorders>
              <w:top w:val="single" w:sz="6" w:space="0" w:color="auto"/>
              <w:bottom w:val="single" w:sz="6" w:space="0" w:color="auto"/>
            </w:tcBorders>
          </w:tcPr>
          <w:p w14:paraId="05AD7E25" w14:textId="77777777" w:rsidR="00543230" w:rsidRPr="00543230" w:rsidRDefault="00543230" w:rsidP="007168E2">
            <w:pPr>
              <w:pStyle w:val="ISOComments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4200" w:type="dxa"/>
            <w:tcBorders>
              <w:top w:val="single" w:sz="6" w:space="0" w:color="auto"/>
              <w:bottom w:val="single" w:sz="6" w:space="0" w:color="auto"/>
            </w:tcBorders>
          </w:tcPr>
          <w:p w14:paraId="6BCD05D0" w14:textId="77777777" w:rsidR="00543230" w:rsidRPr="00543230" w:rsidRDefault="00543230" w:rsidP="007168E2">
            <w:pPr>
              <w:pStyle w:val="ISOChange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2605" w:type="dxa"/>
            <w:tcBorders>
              <w:top w:val="single" w:sz="6" w:space="0" w:color="auto"/>
              <w:bottom w:val="single" w:sz="6" w:space="0" w:color="auto"/>
            </w:tcBorders>
          </w:tcPr>
          <w:p w14:paraId="3364FB7E" w14:textId="77777777" w:rsidR="00543230" w:rsidRPr="00543230" w:rsidRDefault="00543230" w:rsidP="007168E2">
            <w:pPr>
              <w:pStyle w:val="ISOSecretObservations"/>
              <w:spacing w:before="60" w:after="60" w:line="240" w:lineRule="auto"/>
              <w:rPr>
                <w:rFonts w:cs="Arial"/>
                <w:szCs w:val="18"/>
              </w:rPr>
            </w:pPr>
          </w:p>
        </w:tc>
      </w:tr>
      <w:tr w:rsidR="00543230" w14:paraId="2726C65D" w14:textId="77777777" w:rsidTr="004E0926">
        <w:trPr>
          <w:jc w:val="center"/>
        </w:trPr>
        <w:tc>
          <w:tcPr>
            <w:tcW w:w="667" w:type="dxa"/>
            <w:tcBorders>
              <w:top w:val="single" w:sz="6" w:space="0" w:color="auto"/>
              <w:bottom w:val="single" w:sz="6" w:space="0" w:color="auto"/>
            </w:tcBorders>
          </w:tcPr>
          <w:p w14:paraId="79704D00" w14:textId="77777777" w:rsidR="00543230" w:rsidRPr="00543230" w:rsidRDefault="00543230" w:rsidP="007168E2">
            <w:pPr>
              <w:pStyle w:val="ISOMB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600" w:type="dxa"/>
            <w:tcBorders>
              <w:top w:val="single" w:sz="6" w:space="0" w:color="auto"/>
              <w:bottom w:val="single" w:sz="6" w:space="0" w:color="auto"/>
            </w:tcBorders>
          </w:tcPr>
          <w:p w14:paraId="6446EEC9" w14:textId="77777777" w:rsidR="00543230" w:rsidRPr="00543230" w:rsidRDefault="00543230" w:rsidP="007168E2">
            <w:pPr>
              <w:pStyle w:val="ISOMB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1320" w:type="dxa"/>
            <w:tcBorders>
              <w:top w:val="single" w:sz="6" w:space="0" w:color="auto"/>
              <w:bottom w:val="single" w:sz="6" w:space="0" w:color="auto"/>
            </w:tcBorders>
          </w:tcPr>
          <w:p w14:paraId="1043838B" w14:textId="77777777" w:rsidR="00543230" w:rsidRPr="00543230" w:rsidRDefault="00543230" w:rsidP="007168E2">
            <w:pPr>
              <w:pStyle w:val="ISOClause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1264" w:type="dxa"/>
            <w:tcBorders>
              <w:top w:val="single" w:sz="6" w:space="0" w:color="auto"/>
              <w:bottom w:val="single" w:sz="6" w:space="0" w:color="auto"/>
            </w:tcBorders>
          </w:tcPr>
          <w:p w14:paraId="091A1BE7" w14:textId="77777777" w:rsidR="00543230" w:rsidRPr="00543230" w:rsidRDefault="00543230" w:rsidP="007168E2">
            <w:pPr>
              <w:pStyle w:val="ISOParagraph"/>
              <w:spacing w:before="60" w:after="60" w:line="240" w:lineRule="auto"/>
              <w:rPr>
                <w:rFonts w:cs="Arial"/>
                <w:szCs w:val="18"/>
                <w:lang w:val="en-CA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</w:tcPr>
          <w:p w14:paraId="49AD2D6E" w14:textId="77777777" w:rsidR="00543230" w:rsidRPr="00543230" w:rsidRDefault="00543230" w:rsidP="007168E2">
            <w:pPr>
              <w:pStyle w:val="ISOCommType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4529" w:type="dxa"/>
            <w:tcBorders>
              <w:top w:val="single" w:sz="6" w:space="0" w:color="auto"/>
              <w:bottom w:val="single" w:sz="6" w:space="0" w:color="auto"/>
            </w:tcBorders>
          </w:tcPr>
          <w:p w14:paraId="13B4BDDD" w14:textId="77777777" w:rsidR="00543230" w:rsidRPr="00543230" w:rsidRDefault="00543230" w:rsidP="007168E2">
            <w:pPr>
              <w:pStyle w:val="ISOComments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4200" w:type="dxa"/>
            <w:tcBorders>
              <w:top w:val="single" w:sz="6" w:space="0" w:color="auto"/>
              <w:bottom w:val="single" w:sz="6" w:space="0" w:color="auto"/>
            </w:tcBorders>
          </w:tcPr>
          <w:p w14:paraId="17E48627" w14:textId="77777777" w:rsidR="00543230" w:rsidRPr="00543230" w:rsidRDefault="00543230" w:rsidP="007168E2">
            <w:pPr>
              <w:pStyle w:val="ISOChange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2605" w:type="dxa"/>
            <w:tcBorders>
              <w:top w:val="single" w:sz="6" w:space="0" w:color="auto"/>
              <w:bottom w:val="single" w:sz="6" w:space="0" w:color="auto"/>
            </w:tcBorders>
          </w:tcPr>
          <w:p w14:paraId="34FB48DB" w14:textId="77777777" w:rsidR="00543230" w:rsidRPr="00543230" w:rsidRDefault="00543230" w:rsidP="007168E2">
            <w:pPr>
              <w:pStyle w:val="ISOSecretObservations"/>
              <w:spacing w:before="60" w:after="60" w:line="240" w:lineRule="auto"/>
              <w:rPr>
                <w:rFonts w:cs="Arial"/>
                <w:szCs w:val="18"/>
              </w:rPr>
            </w:pPr>
          </w:p>
        </w:tc>
      </w:tr>
      <w:tr w:rsidR="00543230" w14:paraId="4169870D" w14:textId="77777777" w:rsidTr="004E0926">
        <w:trPr>
          <w:jc w:val="center"/>
        </w:trPr>
        <w:tc>
          <w:tcPr>
            <w:tcW w:w="667" w:type="dxa"/>
            <w:tcBorders>
              <w:top w:val="single" w:sz="6" w:space="0" w:color="auto"/>
              <w:bottom w:val="single" w:sz="6" w:space="0" w:color="auto"/>
            </w:tcBorders>
          </w:tcPr>
          <w:p w14:paraId="431F4D55" w14:textId="77777777" w:rsidR="00543230" w:rsidRPr="00543230" w:rsidRDefault="00543230" w:rsidP="007168E2">
            <w:pPr>
              <w:pStyle w:val="ISOMB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600" w:type="dxa"/>
            <w:tcBorders>
              <w:top w:val="single" w:sz="6" w:space="0" w:color="auto"/>
              <w:bottom w:val="single" w:sz="6" w:space="0" w:color="auto"/>
            </w:tcBorders>
          </w:tcPr>
          <w:p w14:paraId="22E68E5F" w14:textId="77777777" w:rsidR="00543230" w:rsidRPr="00543230" w:rsidRDefault="00543230" w:rsidP="007168E2">
            <w:pPr>
              <w:pStyle w:val="ISOMB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1320" w:type="dxa"/>
            <w:tcBorders>
              <w:top w:val="single" w:sz="6" w:space="0" w:color="auto"/>
              <w:bottom w:val="single" w:sz="6" w:space="0" w:color="auto"/>
            </w:tcBorders>
          </w:tcPr>
          <w:p w14:paraId="01F099D9" w14:textId="77777777" w:rsidR="00543230" w:rsidRPr="00543230" w:rsidRDefault="00543230" w:rsidP="007168E2">
            <w:pPr>
              <w:pStyle w:val="ISOClause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1264" w:type="dxa"/>
            <w:tcBorders>
              <w:top w:val="single" w:sz="6" w:space="0" w:color="auto"/>
              <w:bottom w:val="single" w:sz="6" w:space="0" w:color="auto"/>
            </w:tcBorders>
          </w:tcPr>
          <w:p w14:paraId="064ACA51" w14:textId="77777777" w:rsidR="00543230" w:rsidRPr="00543230" w:rsidRDefault="00543230" w:rsidP="007168E2">
            <w:pPr>
              <w:pStyle w:val="ISOParagraph"/>
              <w:spacing w:before="60" w:after="60" w:line="240" w:lineRule="auto"/>
              <w:rPr>
                <w:rFonts w:cs="Arial"/>
                <w:szCs w:val="18"/>
                <w:lang w:val="en-CA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</w:tcPr>
          <w:p w14:paraId="7E40268B" w14:textId="77777777" w:rsidR="00543230" w:rsidRPr="00543230" w:rsidRDefault="00543230" w:rsidP="007168E2">
            <w:pPr>
              <w:pStyle w:val="ISOCommType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4529" w:type="dxa"/>
            <w:tcBorders>
              <w:top w:val="single" w:sz="6" w:space="0" w:color="auto"/>
              <w:bottom w:val="single" w:sz="6" w:space="0" w:color="auto"/>
            </w:tcBorders>
          </w:tcPr>
          <w:p w14:paraId="7E139E44" w14:textId="77777777" w:rsidR="00543230" w:rsidRPr="00543230" w:rsidRDefault="00543230" w:rsidP="007168E2">
            <w:pPr>
              <w:pStyle w:val="ISOComments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4200" w:type="dxa"/>
            <w:tcBorders>
              <w:top w:val="single" w:sz="6" w:space="0" w:color="auto"/>
              <w:bottom w:val="single" w:sz="6" w:space="0" w:color="auto"/>
            </w:tcBorders>
          </w:tcPr>
          <w:p w14:paraId="51AB8A77" w14:textId="77777777" w:rsidR="00543230" w:rsidRPr="00543230" w:rsidRDefault="00543230" w:rsidP="007168E2">
            <w:pPr>
              <w:pStyle w:val="ISOChange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2605" w:type="dxa"/>
            <w:tcBorders>
              <w:top w:val="single" w:sz="6" w:space="0" w:color="auto"/>
              <w:bottom w:val="single" w:sz="6" w:space="0" w:color="auto"/>
            </w:tcBorders>
          </w:tcPr>
          <w:p w14:paraId="3CEBE97F" w14:textId="77777777" w:rsidR="00543230" w:rsidRPr="00543230" w:rsidRDefault="00543230" w:rsidP="007168E2">
            <w:pPr>
              <w:pStyle w:val="ISOSecretObservations"/>
              <w:spacing w:before="60" w:after="60" w:line="240" w:lineRule="auto"/>
              <w:rPr>
                <w:rFonts w:cs="Arial"/>
                <w:szCs w:val="18"/>
              </w:rPr>
            </w:pPr>
          </w:p>
        </w:tc>
      </w:tr>
      <w:tr w:rsidR="00543230" w14:paraId="2552E730" w14:textId="77777777" w:rsidTr="004E0926">
        <w:trPr>
          <w:jc w:val="center"/>
        </w:trPr>
        <w:tc>
          <w:tcPr>
            <w:tcW w:w="667" w:type="dxa"/>
            <w:tcBorders>
              <w:top w:val="single" w:sz="6" w:space="0" w:color="auto"/>
              <w:bottom w:val="single" w:sz="6" w:space="0" w:color="auto"/>
            </w:tcBorders>
          </w:tcPr>
          <w:p w14:paraId="4D4F2600" w14:textId="77777777" w:rsidR="00543230" w:rsidRPr="00543230" w:rsidRDefault="00543230" w:rsidP="007168E2">
            <w:pPr>
              <w:pStyle w:val="ISOMB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600" w:type="dxa"/>
            <w:tcBorders>
              <w:top w:val="single" w:sz="6" w:space="0" w:color="auto"/>
              <w:bottom w:val="single" w:sz="6" w:space="0" w:color="auto"/>
            </w:tcBorders>
          </w:tcPr>
          <w:p w14:paraId="7071B34D" w14:textId="77777777" w:rsidR="00543230" w:rsidRPr="00543230" w:rsidRDefault="00543230" w:rsidP="007168E2">
            <w:pPr>
              <w:pStyle w:val="ISOMB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1320" w:type="dxa"/>
            <w:tcBorders>
              <w:top w:val="single" w:sz="6" w:space="0" w:color="auto"/>
              <w:bottom w:val="single" w:sz="6" w:space="0" w:color="auto"/>
            </w:tcBorders>
          </w:tcPr>
          <w:p w14:paraId="54F880FD" w14:textId="77777777" w:rsidR="00543230" w:rsidRPr="00543230" w:rsidRDefault="00543230" w:rsidP="007168E2">
            <w:pPr>
              <w:pStyle w:val="ISOClause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1264" w:type="dxa"/>
            <w:tcBorders>
              <w:top w:val="single" w:sz="6" w:space="0" w:color="auto"/>
              <w:bottom w:val="single" w:sz="6" w:space="0" w:color="auto"/>
            </w:tcBorders>
          </w:tcPr>
          <w:p w14:paraId="5C795907" w14:textId="77777777" w:rsidR="00543230" w:rsidRPr="00543230" w:rsidRDefault="00543230" w:rsidP="007168E2">
            <w:pPr>
              <w:pStyle w:val="ISOParagraph"/>
              <w:spacing w:before="60" w:after="60" w:line="240" w:lineRule="auto"/>
              <w:rPr>
                <w:rFonts w:cs="Arial"/>
                <w:szCs w:val="18"/>
                <w:lang w:val="en-CA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</w:tcPr>
          <w:p w14:paraId="365949B2" w14:textId="77777777" w:rsidR="00543230" w:rsidRPr="00543230" w:rsidRDefault="00543230" w:rsidP="007168E2">
            <w:pPr>
              <w:pStyle w:val="ISOCommType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4529" w:type="dxa"/>
            <w:tcBorders>
              <w:top w:val="single" w:sz="6" w:space="0" w:color="auto"/>
              <w:bottom w:val="single" w:sz="6" w:space="0" w:color="auto"/>
            </w:tcBorders>
          </w:tcPr>
          <w:p w14:paraId="1A6CF793" w14:textId="77777777" w:rsidR="00543230" w:rsidRPr="00543230" w:rsidRDefault="00543230" w:rsidP="007168E2">
            <w:pPr>
              <w:pStyle w:val="ISOComments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4200" w:type="dxa"/>
            <w:tcBorders>
              <w:top w:val="single" w:sz="6" w:space="0" w:color="auto"/>
              <w:bottom w:val="single" w:sz="6" w:space="0" w:color="auto"/>
            </w:tcBorders>
          </w:tcPr>
          <w:p w14:paraId="616287EF" w14:textId="77777777" w:rsidR="00543230" w:rsidRPr="00543230" w:rsidRDefault="00543230" w:rsidP="007168E2">
            <w:pPr>
              <w:pStyle w:val="ISOChange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2605" w:type="dxa"/>
            <w:tcBorders>
              <w:top w:val="single" w:sz="6" w:space="0" w:color="auto"/>
              <w:bottom w:val="single" w:sz="6" w:space="0" w:color="auto"/>
            </w:tcBorders>
          </w:tcPr>
          <w:p w14:paraId="1C05CB3F" w14:textId="77777777" w:rsidR="00543230" w:rsidRPr="00543230" w:rsidRDefault="00543230" w:rsidP="007168E2">
            <w:pPr>
              <w:pStyle w:val="ISOSecretObservations"/>
              <w:spacing w:before="60" w:after="60" w:line="240" w:lineRule="auto"/>
              <w:rPr>
                <w:rFonts w:cs="Arial"/>
                <w:szCs w:val="18"/>
              </w:rPr>
            </w:pPr>
          </w:p>
        </w:tc>
      </w:tr>
      <w:tr w:rsidR="00543230" w14:paraId="554D9855" w14:textId="77777777" w:rsidTr="004E0926">
        <w:trPr>
          <w:jc w:val="center"/>
        </w:trPr>
        <w:tc>
          <w:tcPr>
            <w:tcW w:w="667" w:type="dxa"/>
            <w:tcBorders>
              <w:top w:val="single" w:sz="6" w:space="0" w:color="auto"/>
              <w:bottom w:val="single" w:sz="6" w:space="0" w:color="auto"/>
            </w:tcBorders>
          </w:tcPr>
          <w:p w14:paraId="41C787B5" w14:textId="77777777" w:rsidR="00543230" w:rsidRPr="00543230" w:rsidRDefault="00543230" w:rsidP="007168E2">
            <w:pPr>
              <w:pStyle w:val="ISOMB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600" w:type="dxa"/>
            <w:tcBorders>
              <w:top w:val="single" w:sz="6" w:space="0" w:color="auto"/>
              <w:bottom w:val="single" w:sz="6" w:space="0" w:color="auto"/>
            </w:tcBorders>
          </w:tcPr>
          <w:p w14:paraId="1EADFA68" w14:textId="77777777" w:rsidR="00543230" w:rsidRPr="00543230" w:rsidRDefault="00543230" w:rsidP="007168E2">
            <w:pPr>
              <w:pStyle w:val="ISOMB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1320" w:type="dxa"/>
            <w:tcBorders>
              <w:top w:val="single" w:sz="6" w:space="0" w:color="auto"/>
              <w:bottom w:val="single" w:sz="6" w:space="0" w:color="auto"/>
            </w:tcBorders>
          </w:tcPr>
          <w:p w14:paraId="136C1E7B" w14:textId="77777777" w:rsidR="00543230" w:rsidRPr="00543230" w:rsidRDefault="00543230" w:rsidP="007168E2">
            <w:pPr>
              <w:pStyle w:val="ISOClause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1264" w:type="dxa"/>
            <w:tcBorders>
              <w:top w:val="single" w:sz="6" w:space="0" w:color="auto"/>
              <w:bottom w:val="single" w:sz="6" w:space="0" w:color="auto"/>
            </w:tcBorders>
          </w:tcPr>
          <w:p w14:paraId="35DA1F17" w14:textId="77777777" w:rsidR="00543230" w:rsidRPr="00543230" w:rsidRDefault="00543230" w:rsidP="007168E2">
            <w:pPr>
              <w:pStyle w:val="ISOParagraph"/>
              <w:spacing w:before="60" w:after="60" w:line="240" w:lineRule="auto"/>
              <w:rPr>
                <w:rFonts w:cs="Arial"/>
                <w:szCs w:val="18"/>
                <w:lang w:val="en-CA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</w:tcPr>
          <w:p w14:paraId="0BE776FF" w14:textId="77777777" w:rsidR="00543230" w:rsidRPr="00543230" w:rsidRDefault="00543230" w:rsidP="007168E2">
            <w:pPr>
              <w:pStyle w:val="ISOCommType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4529" w:type="dxa"/>
            <w:tcBorders>
              <w:top w:val="single" w:sz="6" w:space="0" w:color="auto"/>
              <w:bottom w:val="single" w:sz="6" w:space="0" w:color="auto"/>
            </w:tcBorders>
          </w:tcPr>
          <w:p w14:paraId="49CCCC9C" w14:textId="77777777" w:rsidR="00543230" w:rsidRPr="00543230" w:rsidRDefault="00543230" w:rsidP="007168E2">
            <w:pPr>
              <w:pStyle w:val="ISOComments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4200" w:type="dxa"/>
            <w:tcBorders>
              <w:top w:val="single" w:sz="6" w:space="0" w:color="auto"/>
              <w:bottom w:val="single" w:sz="6" w:space="0" w:color="auto"/>
            </w:tcBorders>
          </w:tcPr>
          <w:p w14:paraId="50D24A72" w14:textId="77777777" w:rsidR="00543230" w:rsidRPr="00543230" w:rsidRDefault="00543230" w:rsidP="007168E2">
            <w:pPr>
              <w:pStyle w:val="ISOChange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2605" w:type="dxa"/>
            <w:tcBorders>
              <w:top w:val="single" w:sz="6" w:space="0" w:color="auto"/>
              <w:bottom w:val="single" w:sz="6" w:space="0" w:color="auto"/>
            </w:tcBorders>
          </w:tcPr>
          <w:p w14:paraId="2E7EE616" w14:textId="77777777" w:rsidR="00543230" w:rsidRPr="00543230" w:rsidRDefault="00543230" w:rsidP="007168E2">
            <w:pPr>
              <w:pStyle w:val="ISOSecretObservations"/>
              <w:spacing w:before="60" w:after="60" w:line="240" w:lineRule="auto"/>
              <w:rPr>
                <w:rFonts w:cs="Arial"/>
                <w:szCs w:val="18"/>
              </w:rPr>
            </w:pPr>
          </w:p>
        </w:tc>
      </w:tr>
      <w:tr w:rsidR="00543230" w14:paraId="73733C70" w14:textId="77777777" w:rsidTr="004E0926">
        <w:trPr>
          <w:jc w:val="center"/>
        </w:trPr>
        <w:tc>
          <w:tcPr>
            <w:tcW w:w="667" w:type="dxa"/>
            <w:tcBorders>
              <w:top w:val="single" w:sz="6" w:space="0" w:color="auto"/>
              <w:bottom w:val="single" w:sz="6" w:space="0" w:color="auto"/>
            </w:tcBorders>
          </w:tcPr>
          <w:p w14:paraId="08287587" w14:textId="77777777" w:rsidR="00543230" w:rsidRPr="00543230" w:rsidRDefault="00543230" w:rsidP="007168E2">
            <w:pPr>
              <w:pStyle w:val="ISOMB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600" w:type="dxa"/>
            <w:tcBorders>
              <w:top w:val="single" w:sz="6" w:space="0" w:color="auto"/>
              <w:bottom w:val="single" w:sz="6" w:space="0" w:color="auto"/>
            </w:tcBorders>
          </w:tcPr>
          <w:p w14:paraId="13317118" w14:textId="77777777" w:rsidR="00543230" w:rsidRPr="00543230" w:rsidRDefault="00543230" w:rsidP="007168E2">
            <w:pPr>
              <w:pStyle w:val="ISOMB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1320" w:type="dxa"/>
            <w:tcBorders>
              <w:top w:val="single" w:sz="6" w:space="0" w:color="auto"/>
              <w:bottom w:val="single" w:sz="6" w:space="0" w:color="auto"/>
            </w:tcBorders>
          </w:tcPr>
          <w:p w14:paraId="6ACC7045" w14:textId="77777777" w:rsidR="00543230" w:rsidRPr="00543230" w:rsidRDefault="00543230" w:rsidP="007168E2">
            <w:pPr>
              <w:pStyle w:val="ISOClause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1264" w:type="dxa"/>
            <w:tcBorders>
              <w:top w:val="single" w:sz="6" w:space="0" w:color="auto"/>
              <w:bottom w:val="single" w:sz="6" w:space="0" w:color="auto"/>
            </w:tcBorders>
          </w:tcPr>
          <w:p w14:paraId="3FFBFD01" w14:textId="77777777" w:rsidR="00543230" w:rsidRPr="00543230" w:rsidRDefault="00543230" w:rsidP="007168E2">
            <w:pPr>
              <w:pStyle w:val="ISOParagraph"/>
              <w:spacing w:before="60" w:after="60" w:line="240" w:lineRule="auto"/>
              <w:rPr>
                <w:rFonts w:cs="Arial"/>
                <w:szCs w:val="18"/>
                <w:lang w:val="en-CA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</w:tcPr>
          <w:p w14:paraId="4125E59B" w14:textId="77777777" w:rsidR="00543230" w:rsidRPr="00543230" w:rsidRDefault="00543230" w:rsidP="007168E2">
            <w:pPr>
              <w:pStyle w:val="ISOCommType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4529" w:type="dxa"/>
            <w:tcBorders>
              <w:top w:val="single" w:sz="6" w:space="0" w:color="auto"/>
              <w:bottom w:val="single" w:sz="6" w:space="0" w:color="auto"/>
            </w:tcBorders>
          </w:tcPr>
          <w:p w14:paraId="65E647C5" w14:textId="77777777" w:rsidR="00543230" w:rsidRPr="00543230" w:rsidRDefault="00543230" w:rsidP="007168E2">
            <w:pPr>
              <w:pStyle w:val="ISOComments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4200" w:type="dxa"/>
            <w:tcBorders>
              <w:top w:val="single" w:sz="6" w:space="0" w:color="auto"/>
              <w:bottom w:val="single" w:sz="6" w:space="0" w:color="auto"/>
            </w:tcBorders>
          </w:tcPr>
          <w:p w14:paraId="4E5C2FF3" w14:textId="77777777" w:rsidR="00543230" w:rsidRPr="00543230" w:rsidRDefault="00543230" w:rsidP="007168E2">
            <w:pPr>
              <w:pStyle w:val="ISOChange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2605" w:type="dxa"/>
            <w:tcBorders>
              <w:top w:val="single" w:sz="6" w:space="0" w:color="auto"/>
              <w:bottom w:val="single" w:sz="6" w:space="0" w:color="auto"/>
            </w:tcBorders>
          </w:tcPr>
          <w:p w14:paraId="41A85FE2" w14:textId="77777777" w:rsidR="00543230" w:rsidRPr="00543230" w:rsidRDefault="00543230" w:rsidP="007168E2">
            <w:pPr>
              <w:pStyle w:val="ISOSecretObservations"/>
              <w:spacing w:before="60" w:after="60" w:line="240" w:lineRule="auto"/>
              <w:rPr>
                <w:rFonts w:cs="Arial"/>
                <w:szCs w:val="18"/>
              </w:rPr>
            </w:pPr>
          </w:p>
        </w:tc>
      </w:tr>
      <w:tr w:rsidR="00543230" w14:paraId="633E56DF" w14:textId="77777777" w:rsidTr="004E0926">
        <w:trPr>
          <w:jc w:val="center"/>
        </w:trPr>
        <w:tc>
          <w:tcPr>
            <w:tcW w:w="667" w:type="dxa"/>
            <w:tcBorders>
              <w:top w:val="single" w:sz="6" w:space="0" w:color="auto"/>
              <w:bottom w:val="single" w:sz="6" w:space="0" w:color="auto"/>
            </w:tcBorders>
          </w:tcPr>
          <w:p w14:paraId="1C80E6BA" w14:textId="77777777" w:rsidR="00543230" w:rsidRPr="00543230" w:rsidRDefault="00543230" w:rsidP="007168E2">
            <w:pPr>
              <w:pStyle w:val="ISOMB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600" w:type="dxa"/>
            <w:tcBorders>
              <w:top w:val="single" w:sz="6" w:space="0" w:color="auto"/>
              <w:bottom w:val="single" w:sz="6" w:space="0" w:color="auto"/>
            </w:tcBorders>
          </w:tcPr>
          <w:p w14:paraId="18203F8B" w14:textId="77777777" w:rsidR="00543230" w:rsidRPr="00543230" w:rsidRDefault="00543230" w:rsidP="007168E2">
            <w:pPr>
              <w:pStyle w:val="ISOMB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1320" w:type="dxa"/>
            <w:tcBorders>
              <w:top w:val="single" w:sz="6" w:space="0" w:color="auto"/>
              <w:bottom w:val="single" w:sz="6" w:space="0" w:color="auto"/>
            </w:tcBorders>
          </w:tcPr>
          <w:p w14:paraId="28328666" w14:textId="77777777" w:rsidR="00543230" w:rsidRPr="00543230" w:rsidRDefault="00543230" w:rsidP="007168E2">
            <w:pPr>
              <w:pStyle w:val="ISOClause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1264" w:type="dxa"/>
            <w:tcBorders>
              <w:top w:val="single" w:sz="6" w:space="0" w:color="auto"/>
              <w:bottom w:val="single" w:sz="6" w:space="0" w:color="auto"/>
            </w:tcBorders>
          </w:tcPr>
          <w:p w14:paraId="355AB4CC" w14:textId="77777777" w:rsidR="00543230" w:rsidRPr="00543230" w:rsidRDefault="00543230" w:rsidP="007168E2">
            <w:pPr>
              <w:pStyle w:val="ISOParagraph"/>
              <w:spacing w:before="60" w:after="60" w:line="240" w:lineRule="auto"/>
              <w:rPr>
                <w:rFonts w:cs="Arial"/>
                <w:szCs w:val="18"/>
                <w:lang w:val="en-CA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</w:tcPr>
          <w:p w14:paraId="73D6C35C" w14:textId="77777777" w:rsidR="00543230" w:rsidRPr="00543230" w:rsidRDefault="00543230" w:rsidP="007168E2">
            <w:pPr>
              <w:pStyle w:val="ISOCommType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4529" w:type="dxa"/>
            <w:tcBorders>
              <w:top w:val="single" w:sz="6" w:space="0" w:color="auto"/>
              <w:bottom w:val="single" w:sz="6" w:space="0" w:color="auto"/>
            </w:tcBorders>
          </w:tcPr>
          <w:p w14:paraId="111184AE" w14:textId="77777777" w:rsidR="00543230" w:rsidRPr="00543230" w:rsidRDefault="00543230" w:rsidP="007168E2">
            <w:pPr>
              <w:pStyle w:val="ISOComments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4200" w:type="dxa"/>
            <w:tcBorders>
              <w:top w:val="single" w:sz="6" w:space="0" w:color="auto"/>
              <w:bottom w:val="single" w:sz="6" w:space="0" w:color="auto"/>
            </w:tcBorders>
          </w:tcPr>
          <w:p w14:paraId="681BBC2F" w14:textId="77777777" w:rsidR="00543230" w:rsidRPr="00543230" w:rsidRDefault="00543230" w:rsidP="007168E2">
            <w:pPr>
              <w:pStyle w:val="ISOChange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2605" w:type="dxa"/>
            <w:tcBorders>
              <w:top w:val="single" w:sz="6" w:space="0" w:color="auto"/>
              <w:bottom w:val="single" w:sz="6" w:space="0" w:color="auto"/>
            </w:tcBorders>
          </w:tcPr>
          <w:p w14:paraId="0B0F4107" w14:textId="77777777" w:rsidR="00543230" w:rsidRPr="00543230" w:rsidRDefault="00543230" w:rsidP="007168E2">
            <w:pPr>
              <w:pStyle w:val="ISOSecretObservations"/>
              <w:spacing w:before="60" w:after="60" w:line="240" w:lineRule="auto"/>
              <w:rPr>
                <w:rFonts w:cs="Arial"/>
                <w:szCs w:val="18"/>
              </w:rPr>
            </w:pPr>
          </w:p>
        </w:tc>
      </w:tr>
      <w:tr w:rsidR="00543230" w14:paraId="09B34180" w14:textId="77777777" w:rsidTr="004E0926">
        <w:trPr>
          <w:jc w:val="center"/>
        </w:trPr>
        <w:tc>
          <w:tcPr>
            <w:tcW w:w="667" w:type="dxa"/>
            <w:tcBorders>
              <w:top w:val="single" w:sz="6" w:space="0" w:color="auto"/>
              <w:bottom w:val="single" w:sz="6" w:space="0" w:color="auto"/>
            </w:tcBorders>
          </w:tcPr>
          <w:p w14:paraId="63187EF4" w14:textId="77777777" w:rsidR="00543230" w:rsidRPr="00543230" w:rsidRDefault="00543230" w:rsidP="007168E2">
            <w:pPr>
              <w:pStyle w:val="ISOMB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600" w:type="dxa"/>
            <w:tcBorders>
              <w:top w:val="single" w:sz="6" w:space="0" w:color="auto"/>
              <w:bottom w:val="single" w:sz="6" w:space="0" w:color="auto"/>
            </w:tcBorders>
          </w:tcPr>
          <w:p w14:paraId="3DCB3760" w14:textId="77777777" w:rsidR="00543230" w:rsidRPr="00543230" w:rsidRDefault="00543230" w:rsidP="007168E2">
            <w:pPr>
              <w:pStyle w:val="ISOMB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1320" w:type="dxa"/>
            <w:tcBorders>
              <w:top w:val="single" w:sz="6" w:space="0" w:color="auto"/>
              <w:bottom w:val="single" w:sz="6" w:space="0" w:color="auto"/>
            </w:tcBorders>
          </w:tcPr>
          <w:p w14:paraId="38182475" w14:textId="77777777" w:rsidR="00543230" w:rsidRPr="00543230" w:rsidRDefault="00543230" w:rsidP="007168E2">
            <w:pPr>
              <w:pStyle w:val="ISOClause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1264" w:type="dxa"/>
            <w:tcBorders>
              <w:top w:val="single" w:sz="6" w:space="0" w:color="auto"/>
              <w:bottom w:val="single" w:sz="6" w:space="0" w:color="auto"/>
            </w:tcBorders>
          </w:tcPr>
          <w:p w14:paraId="113B7A64" w14:textId="77777777" w:rsidR="00543230" w:rsidRPr="00543230" w:rsidRDefault="00543230" w:rsidP="007168E2">
            <w:pPr>
              <w:pStyle w:val="ISOParagraph"/>
              <w:spacing w:before="60" w:after="60" w:line="240" w:lineRule="auto"/>
              <w:rPr>
                <w:rFonts w:cs="Arial"/>
                <w:szCs w:val="18"/>
                <w:lang w:val="en-CA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</w:tcPr>
          <w:p w14:paraId="31D318A8" w14:textId="77777777" w:rsidR="00543230" w:rsidRPr="00543230" w:rsidRDefault="00543230" w:rsidP="007168E2">
            <w:pPr>
              <w:pStyle w:val="ISOCommType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4529" w:type="dxa"/>
            <w:tcBorders>
              <w:top w:val="single" w:sz="6" w:space="0" w:color="auto"/>
              <w:bottom w:val="single" w:sz="6" w:space="0" w:color="auto"/>
            </w:tcBorders>
          </w:tcPr>
          <w:p w14:paraId="0A65C611" w14:textId="77777777" w:rsidR="00543230" w:rsidRPr="00543230" w:rsidRDefault="00543230" w:rsidP="007168E2">
            <w:pPr>
              <w:pStyle w:val="ISOComments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4200" w:type="dxa"/>
            <w:tcBorders>
              <w:top w:val="single" w:sz="6" w:space="0" w:color="auto"/>
              <w:bottom w:val="single" w:sz="6" w:space="0" w:color="auto"/>
            </w:tcBorders>
          </w:tcPr>
          <w:p w14:paraId="7D6C3644" w14:textId="77777777" w:rsidR="00543230" w:rsidRPr="00543230" w:rsidRDefault="00543230" w:rsidP="007168E2">
            <w:pPr>
              <w:pStyle w:val="ISOChange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2605" w:type="dxa"/>
            <w:tcBorders>
              <w:top w:val="single" w:sz="6" w:space="0" w:color="auto"/>
              <w:bottom w:val="single" w:sz="6" w:space="0" w:color="auto"/>
            </w:tcBorders>
          </w:tcPr>
          <w:p w14:paraId="3B6AC278" w14:textId="77777777" w:rsidR="00543230" w:rsidRPr="00543230" w:rsidRDefault="00543230" w:rsidP="007168E2">
            <w:pPr>
              <w:pStyle w:val="ISOSecretObservations"/>
              <w:spacing w:before="60" w:after="60" w:line="240" w:lineRule="auto"/>
              <w:rPr>
                <w:rFonts w:cs="Arial"/>
                <w:szCs w:val="18"/>
              </w:rPr>
            </w:pPr>
          </w:p>
        </w:tc>
      </w:tr>
      <w:tr w:rsidR="00543230" w14:paraId="6B1FBE4C" w14:textId="77777777" w:rsidTr="004E0926">
        <w:trPr>
          <w:jc w:val="center"/>
        </w:trPr>
        <w:tc>
          <w:tcPr>
            <w:tcW w:w="667" w:type="dxa"/>
            <w:tcBorders>
              <w:top w:val="single" w:sz="6" w:space="0" w:color="auto"/>
              <w:bottom w:val="single" w:sz="6" w:space="0" w:color="auto"/>
            </w:tcBorders>
          </w:tcPr>
          <w:p w14:paraId="41695533" w14:textId="77777777" w:rsidR="00543230" w:rsidRPr="00543230" w:rsidRDefault="00543230" w:rsidP="007168E2">
            <w:pPr>
              <w:pStyle w:val="ISOMB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600" w:type="dxa"/>
            <w:tcBorders>
              <w:top w:val="single" w:sz="6" w:space="0" w:color="auto"/>
              <w:bottom w:val="single" w:sz="6" w:space="0" w:color="auto"/>
            </w:tcBorders>
          </w:tcPr>
          <w:p w14:paraId="00F66F68" w14:textId="77777777" w:rsidR="00543230" w:rsidRPr="00543230" w:rsidRDefault="00543230" w:rsidP="007168E2">
            <w:pPr>
              <w:pStyle w:val="ISOMB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1320" w:type="dxa"/>
            <w:tcBorders>
              <w:top w:val="single" w:sz="6" w:space="0" w:color="auto"/>
              <w:bottom w:val="single" w:sz="6" w:space="0" w:color="auto"/>
            </w:tcBorders>
          </w:tcPr>
          <w:p w14:paraId="091C8F26" w14:textId="77777777" w:rsidR="00543230" w:rsidRPr="00543230" w:rsidRDefault="00543230" w:rsidP="007168E2">
            <w:pPr>
              <w:pStyle w:val="ISOClause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1264" w:type="dxa"/>
            <w:tcBorders>
              <w:top w:val="single" w:sz="6" w:space="0" w:color="auto"/>
              <w:bottom w:val="single" w:sz="6" w:space="0" w:color="auto"/>
            </w:tcBorders>
          </w:tcPr>
          <w:p w14:paraId="27AC5849" w14:textId="77777777" w:rsidR="00543230" w:rsidRPr="00543230" w:rsidRDefault="00543230" w:rsidP="007168E2">
            <w:pPr>
              <w:pStyle w:val="ISOParagraph"/>
              <w:spacing w:before="60" w:after="60" w:line="240" w:lineRule="auto"/>
              <w:rPr>
                <w:rFonts w:cs="Arial"/>
                <w:szCs w:val="18"/>
                <w:lang w:val="en-CA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</w:tcPr>
          <w:p w14:paraId="19C39F55" w14:textId="77777777" w:rsidR="00543230" w:rsidRPr="00543230" w:rsidRDefault="00543230" w:rsidP="007168E2">
            <w:pPr>
              <w:pStyle w:val="ISOCommType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4529" w:type="dxa"/>
            <w:tcBorders>
              <w:top w:val="single" w:sz="6" w:space="0" w:color="auto"/>
              <w:bottom w:val="single" w:sz="6" w:space="0" w:color="auto"/>
            </w:tcBorders>
          </w:tcPr>
          <w:p w14:paraId="00C4418F" w14:textId="77777777" w:rsidR="00543230" w:rsidRPr="00543230" w:rsidRDefault="00543230" w:rsidP="007168E2">
            <w:pPr>
              <w:pStyle w:val="ISOComments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4200" w:type="dxa"/>
            <w:tcBorders>
              <w:top w:val="single" w:sz="6" w:space="0" w:color="auto"/>
              <w:bottom w:val="single" w:sz="6" w:space="0" w:color="auto"/>
            </w:tcBorders>
          </w:tcPr>
          <w:p w14:paraId="0413B33A" w14:textId="77777777" w:rsidR="00543230" w:rsidRPr="00543230" w:rsidRDefault="00543230" w:rsidP="007168E2">
            <w:pPr>
              <w:pStyle w:val="ISOChange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2605" w:type="dxa"/>
            <w:tcBorders>
              <w:top w:val="single" w:sz="6" w:space="0" w:color="auto"/>
              <w:bottom w:val="single" w:sz="6" w:space="0" w:color="auto"/>
            </w:tcBorders>
          </w:tcPr>
          <w:p w14:paraId="02CF709C" w14:textId="77777777" w:rsidR="00543230" w:rsidRPr="00543230" w:rsidRDefault="00543230" w:rsidP="007168E2">
            <w:pPr>
              <w:pStyle w:val="ISOSecretObservations"/>
              <w:spacing w:before="60" w:after="60" w:line="240" w:lineRule="auto"/>
              <w:rPr>
                <w:rFonts w:cs="Arial"/>
                <w:szCs w:val="18"/>
              </w:rPr>
            </w:pPr>
          </w:p>
        </w:tc>
      </w:tr>
      <w:tr w:rsidR="00543230" w14:paraId="4E6FA60C" w14:textId="77777777" w:rsidTr="004E0926">
        <w:trPr>
          <w:jc w:val="center"/>
        </w:trPr>
        <w:tc>
          <w:tcPr>
            <w:tcW w:w="667" w:type="dxa"/>
            <w:tcBorders>
              <w:top w:val="single" w:sz="6" w:space="0" w:color="auto"/>
              <w:bottom w:val="single" w:sz="6" w:space="0" w:color="auto"/>
            </w:tcBorders>
          </w:tcPr>
          <w:p w14:paraId="17BB1DB7" w14:textId="77777777" w:rsidR="00543230" w:rsidRPr="00543230" w:rsidRDefault="00543230" w:rsidP="007168E2">
            <w:pPr>
              <w:pStyle w:val="ISOMB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600" w:type="dxa"/>
            <w:tcBorders>
              <w:top w:val="single" w:sz="6" w:space="0" w:color="auto"/>
              <w:bottom w:val="single" w:sz="6" w:space="0" w:color="auto"/>
            </w:tcBorders>
          </w:tcPr>
          <w:p w14:paraId="006FB33A" w14:textId="77777777" w:rsidR="00543230" w:rsidRPr="00543230" w:rsidRDefault="00543230" w:rsidP="007168E2">
            <w:pPr>
              <w:pStyle w:val="ISOMB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1320" w:type="dxa"/>
            <w:tcBorders>
              <w:top w:val="single" w:sz="6" w:space="0" w:color="auto"/>
              <w:bottom w:val="single" w:sz="6" w:space="0" w:color="auto"/>
            </w:tcBorders>
          </w:tcPr>
          <w:p w14:paraId="583B75F6" w14:textId="77777777" w:rsidR="00543230" w:rsidRPr="00543230" w:rsidRDefault="00543230" w:rsidP="007168E2">
            <w:pPr>
              <w:pStyle w:val="ISOClause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1264" w:type="dxa"/>
            <w:tcBorders>
              <w:top w:val="single" w:sz="6" w:space="0" w:color="auto"/>
              <w:bottom w:val="single" w:sz="6" w:space="0" w:color="auto"/>
            </w:tcBorders>
          </w:tcPr>
          <w:p w14:paraId="7C29398E" w14:textId="77777777" w:rsidR="00543230" w:rsidRPr="00543230" w:rsidRDefault="00543230" w:rsidP="007168E2">
            <w:pPr>
              <w:pStyle w:val="ISOParagraph"/>
              <w:spacing w:before="60" w:after="60" w:line="240" w:lineRule="auto"/>
              <w:rPr>
                <w:rFonts w:cs="Arial"/>
                <w:szCs w:val="18"/>
                <w:lang w:val="en-CA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</w:tcPr>
          <w:p w14:paraId="5491E410" w14:textId="77777777" w:rsidR="00543230" w:rsidRPr="00543230" w:rsidRDefault="00543230" w:rsidP="007168E2">
            <w:pPr>
              <w:pStyle w:val="ISOCommType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4529" w:type="dxa"/>
            <w:tcBorders>
              <w:top w:val="single" w:sz="6" w:space="0" w:color="auto"/>
              <w:bottom w:val="single" w:sz="6" w:space="0" w:color="auto"/>
            </w:tcBorders>
          </w:tcPr>
          <w:p w14:paraId="7BE70DCE" w14:textId="77777777" w:rsidR="00543230" w:rsidRPr="00543230" w:rsidRDefault="00543230" w:rsidP="007168E2">
            <w:pPr>
              <w:pStyle w:val="ISOComments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4200" w:type="dxa"/>
            <w:tcBorders>
              <w:top w:val="single" w:sz="6" w:space="0" w:color="auto"/>
              <w:bottom w:val="single" w:sz="6" w:space="0" w:color="auto"/>
            </w:tcBorders>
          </w:tcPr>
          <w:p w14:paraId="6A09896D" w14:textId="77777777" w:rsidR="00543230" w:rsidRPr="00543230" w:rsidRDefault="00543230" w:rsidP="007168E2">
            <w:pPr>
              <w:pStyle w:val="ISOChange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2605" w:type="dxa"/>
            <w:tcBorders>
              <w:top w:val="single" w:sz="6" w:space="0" w:color="auto"/>
              <w:bottom w:val="single" w:sz="6" w:space="0" w:color="auto"/>
            </w:tcBorders>
          </w:tcPr>
          <w:p w14:paraId="0AEA0287" w14:textId="77777777" w:rsidR="00543230" w:rsidRPr="00543230" w:rsidRDefault="00543230" w:rsidP="007168E2">
            <w:pPr>
              <w:pStyle w:val="ISOSecretObservations"/>
              <w:spacing w:before="60" w:after="60" w:line="240" w:lineRule="auto"/>
              <w:rPr>
                <w:rFonts w:cs="Arial"/>
                <w:szCs w:val="18"/>
              </w:rPr>
            </w:pPr>
          </w:p>
        </w:tc>
      </w:tr>
      <w:tr w:rsidR="00543230" w14:paraId="4B3EEDDF" w14:textId="77777777" w:rsidTr="004E0926">
        <w:trPr>
          <w:jc w:val="center"/>
        </w:trPr>
        <w:tc>
          <w:tcPr>
            <w:tcW w:w="667" w:type="dxa"/>
            <w:tcBorders>
              <w:top w:val="single" w:sz="6" w:space="0" w:color="auto"/>
              <w:bottom w:val="single" w:sz="6" w:space="0" w:color="auto"/>
            </w:tcBorders>
          </w:tcPr>
          <w:p w14:paraId="78599B50" w14:textId="77777777" w:rsidR="00543230" w:rsidRPr="00543230" w:rsidRDefault="00543230" w:rsidP="007168E2">
            <w:pPr>
              <w:pStyle w:val="ISOMB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600" w:type="dxa"/>
            <w:tcBorders>
              <w:top w:val="single" w:sz="6" w:space="0" w:color="auto"/>
              <w:bottom w:val="single" w:sz="6" w:space="0" w:color="auto"/>
            </w:tcBorders>
          </w:tcPr>
          <w:p w14:paraId="20A83591" w14:textId="77777777" w:rsidR="00543230" w:rsidRPr="00543230" w:rsidRDefault="00543230" w:rsidP="007168E2">
            <w:pPr>
              <w:pStyle w:val="ISOMB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1320" w:type="dxa"/>
            <w:tcBorders>
              <w:top w:val="single" w:sz="6" w:space="0" w:color="auto"/>
              <w:bottom w:val="single" w:sz="6" w:space="0" w:color="auto"/>
            </w:tcBorders>
          </w:tcPr>
          <w:p w14:paraId="701BBCA3" w14:textId="77777777" w:rsidR="00543230" w:rsidRPr="00543230" w:rsidRDefault="00543230" w:rsidP="007168E2">
            <w:pPr>
              <w:pStyle w:val="ISOClause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1264" w:type="dxa"/>
            <w:tcBorders>
              <w:top w:val="single" w:sz="6" w:space="0" w:color="auto"/>
              <w:bottom w:val="single" w:sz="6" w:space="0" w:color="auto"/>
            </w:tcBorders>
          </w:tcPr>
          <w:p w14:paraId="7320A58F" w14:textId="77777777" w:rsidR="00543230" w:rsidRPr="00543230" w:rsidRDefault="00543230" w:rsidP="007168E2">
            <w:pPr>
              <w:pStyle w:val="ISOParagraph"/>
              <w:spacing w:before="60" w:after="60" w:line="240" w:lineRule="auto"/>
              <w:rPr>
                <w:rFonts w:cs="Arial"/>
                <w:szCs w:val="18"/>
                <w:lang w:val="en-CA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</w:tcPr>
          <w:p w14:paraId="467C51F7" w14:textId="77777777" w:rsidR="00543230" w:rsidRPr="00543230" w:rsidRDefault="00543230" w:rsidP="007168E2">
            <w:pPr>
              <w:pStyle w:val="ISOCommType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4529" w:type="dxa"/>
            <w:tcBorders>
              <w:top w:val="single" w:sz="6" w:space="0" w:color="auto"/>
              <w:bottom w:val="single" w:sz="6" w:space="0" w:color="auto"/>
            </w:tcBorders>
          </w:tcPr>
          <w:p w14:paraId="2A6143AD" w14:textId="77777777" w:rsidR="00543230" w:rsidRPr="00543230" w:rsidRDefault="00543230" w:rsidP="007168E2">
            <w:pPr>
              <w:pStyle w:val="ISOComments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4200" w:type="dxa"/>
            <w:tcBorders>
              <w:top w:val="single" w:sz="6" w:space="0" w:color="auto"/>
              <w:bottom w:val="single" w:sz="6" w:space="0" w:color="auto"/>
            </w:tcBorders>
          </w:tcPr>
          <w:p w14:paraId="706E209B" w14:textId="77777777" w:rsidR="00543230" w:rsidRPr="00543230" w:rsidRDefault="00543230" w:rsidP="007168E2">
            <w:pPr>
              <w:pStyle w:val="ISOChange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2605" w:type="dxa"/>
            <w:tcBorders>
              <w:top w:val="single" w:sz="6" w:space="0" w:color="auto"/>
              <w:bottom w:val="single" w:sz="6" w:space="0" w:color="auto"/>
            </w:tcBorders>
          </w:tcPr>
          <w:p w14:paraId="4BE5D591" w14:textId="77777777" w:rsidR="00543230" w:rsidRPr="00543230" w:rsidRDefault="00543230" w:rsidP="007168E2">
            <w:pPr>
              <w:pStyle w:val="ISOSecretObservations"/>
              <w:spacing w:before="60" w:after="60" w:line="240" w:lineRule="auto"/>
              <w:rPr>
                <w:rFonts w:cs="Arial"/>
                <w:szCs w:val="18"/>
              </w:rPr>
            </w:pPr>
          </w:p>
        </w:tc>
      </w:tr>
      <w:tr w:rsidR="00543230" w14:paraId="5C42A9D1" w14:textId="77777777" w:rsidTr="004E0926">
        <w:trPr>
          <w:jc w:val="center"/>
        </w:trPr>
        <w:tc>
          <w:tcPr>
            <w:tcW w:w="667" w:type="dxa"/>
            <w:tcBorders>
              <w:top w:val="single" w:sz="6" w:space="0" w:color="auto"/>
              <w:bottom w:val="single" w:sz="6" w:space="0" w:color="auto"/>
            </w:tcBorders>
          </w:tcPr>
          <w:p w14:paraId="6FAB4F6C" w14:textId="77777777" w:rsidR="00543230" w:rsidRPr="00543230" w:rsidRDefault="00543230" w:rsidP="007168E2">
            <w:pPr>
              <w:pStyle w:val="ISOMB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600" w:type="dxa"/>
            <w:tcBorders>
              <w:top w:val="single" w:sz="6" w:space="0" w:color="auto"/>
              <w:bottom w:val="single" w:sz="6" w:space="0" w:color="auto"/>
            </w:tcBorders>
          </w:tcPr>
          <w:p w14:paraId="1A12CEBC" w14:textId="77777777" w:rsidR="00543230" w:rsidRPr="00543230" w:rsidRDefault="00543230" w:rsidP="007168E2">
            <w:pPr>
              <w:pStyle w:val="ISOMB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1320" w:type="dxa"/>
            <w:tcBorders>
              <w:top w:val="single" w:sz="6" w:space="0" w:color="auto"/>
              <w:bottom w:val="single" w:sz="6" w:space="0" w:color="auto"/>
            </w:tcBorders>
          </w:tcPr>
          <w:p w14:paraId="5E91B65F" w14:textId="77777777" w:rsidR="00543230" w:rsidRPr="00543230" w:rsidRDefault="00543230" w:rsidP="007168E2">
            <w:pPr>
              <w:pStyle w:val="ISOClause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1264" w:type="dxa"/>
            <w:tcBorders>
              <w:top w:val="single" w:sz="6" w:space="0" w:color="auto"/>
              <w:bottom w:val="single" w:sz="6" w:space="0" w:color="auto"/>
            </w:tcBorders>
          </w:tcPr>
          <w:p w14:paraId="170E3D92" w14:textId="77777777" w:rsidR="00543230" w:rsidRPr="00543230" w:rsidRDefault="00543230" w:rsidP="007168E2">
            <w:pPr>
              <w:pStyle w:val="ISOParagraph"/>
              <w:spacing w:before="60" w:after="60" w:line="240" w:lineRule="auto"/>
              <w:rPr>
                <w:rFonts w:cs="Arial"/>
                <w:szCs w:val="18"/>
                <w:lang w:val="en-CA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</w:tcPr>
          <w:p w14:paraId="185CC276" w14:textId="77777777" w:rsidR="00543230" w:rsidRPr="00543230" w:rsidRDefault="00543230" w:rsidP="007168E2">
            <w:pPr>
              <w:pStyle w:val="ISOCommType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4529" w:type="dxa"/>
            <w:tcBorders>
              <w:top w:val="single" w:sz="6" w:space="0" w:color="auto"/>
              <w:bottom w:val="single" w:sz="6" w:space="0" w:color="auto"/>
            </w:tcBorders>
          </w:tcPr>
          <w:p w14:paraId="399CFA17" w14:textId="77777777" w:rsidR="00543230" w:rsidRPr="00543230" w:rsidRDefault="00543230" w:rsidP="007168E2">
            <w:pPr>
              <w:pStyle w:val="ISOComments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4200" w:type="dxa"/>
            <w:tcBorders>
              <w:top w:val="single" w:sz="6" w:space="0" w:color="auto"/>
              <w:bottom w:val="single" w:sz="6" w:space="0" w:color="auto"/>
            </w:tcBorders>
          </w:tcPr>
          <w:p w14:paraId="56331A4C" w14:textId="77777777" w:rsidR="00543230" w:rsidRPr="00543230" w:rsidRDefault="00543230" w:rsidP="007168E2">
            <w:pPr>
              <w:pStyle w:val="ISOChange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2605" w:type="dxa"/>
            <w:tcBorders>
              <w:top w:val="single" w:sz="6" w:space="0" w:color="auto"/>
              <w:bottom w:val="single" w:sz="6" w:space="0" w:color="auto"/>
            </w:tcBorders>
          </w:tcPr>
          <w:p w14:paraId="0184BC91" w14:textId="77777777" w:rsidR="00543230" w:rsidRPr="00543230" w:rsidRDefault="00543230" w:rsidP="007168E2">
            <w:pPr>
              <w:pStyle w:val="ISOSecretObservations"/>
              <w:spacing w:before="60" w:after="60" w:line="240" w:lineRule="auto"/>
              <w:rPr>
                <w:rFonts w:cs="Arial"/>
                <w:szCs w:val="18"/>
              </w:rPr>
            </w:pPr>
          </w:p>
        </w:tc>
      </w:tr>
      <w:tr w:rsidR="00543230" w14:paraId="6781A595" w14:textId="77777777" w:rsidTr="004E0926">
        <w:trPr>
          <w:jc w:val="center"/>
        </w:trPr>
        <w:tc>
          <w:tcPr>
            <w:tcW w:w="667" w:type="dxa"/>
            <w:tcBorders>
              <w:top w:val="single" w:sz="6" w:space="0" w:color="auto"/>
              <w:bottom w:val="single" w:sz="6" w:space="0" w:color="auto"/>
            </w:tcBorders>
          </w:tcPr>
          <w:p w14:paraId="26DAD848" w14:textId="77777777" w:rsidR="00543230" w:rsidRPr="00543230" w:rsidRDefault="00543230" w:rsidP="007168E2">
            <w:pPr>
              <w:pStyle w:val="ISOMB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600" w:type="dxa"/>
            <w:tcBorders>
              <w:top w:val="single" w:sz="6" w:space="0" w:color="auto"/>
              <w:bottom w:val="single" w:sz="6" w:space="0" w:color="auto"/>
            </w:tcBorders>
          </w:tcPr>
          <w:p w14:paraId="34A7F7BB" w14:textId="77777777" w:rsidR="00543230" w:rsidRPr="00543230" w:rsidRDefault="00543230" w:rsidP="007168E2">
            <w:pPr>
              <w:pStyle w:val="ISOMB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1320" w:type="dxa"/>
            <w:tcBorders>
              <w:top w:val="single" w:sz="6" w:space="0" w:color="auto"/>
              <w:bottom w:val="single" w:sz="6" w:space="0" w:color="auto"/>
            </w:tcBorders>
          </w:tcPr>
          <w:p w14:paraId="2AD795E7" w14:textId="77777777" w:rsidR="00543230" w:rsidRPr="00543230" w:rsidRDefault="00543230" w:rsidP="007168E2">
            <w:pPr>
              <w:pStyle w:val="ISOClause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1264" w:type="dxa"/>
            <w:tcBorders>
              <w:top w:val="single" w:sz="6" w:space="0" w:color="auto"/>
              <w:bottom w:val="single" w:sz="6" w:space="0" w:color="auto"/>
            </w:tcBorders>
          </w:tcPr>
          <w:p w14:paraId="2B9E9802" w14:textId="77777777" w:rsidR="00543230" w:rsidRPr="00543230" w:rsidRDefault="00543230" w:rsidP="007168E2">
            <w:pPr>
              <w:pStyle w:val="ISOParagraph"/>
              <w:spacing w:before="60" w:after="60" w:line="240" w:lineRule="auto"/>
              <w:rPr>
                <w:rFonts w:cs="Arial"/>
                <w:szCs w:val="18"/>
                <w:lang w:val="en-CA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</w:tcPr>
          <w:p w14:paraId="7E3A5D70" w14:textId="77777777" w:rsidR="00543230" w:rsidRPr="00543230" w:rsidRDefault="00543230" w:rsidP="007168E2">
            <w:pPr>
              <w:pStyle w:val="ISOCommType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4529" w:type="dxa"/>
            <w:tcBorders>
              <w:top w:val="single" w:sz="6" w:space="0" w:color="auto"/>
              <w:bottom w:val="single" w:sz="6" w:space="0" w:color="auto"/>
            </w:tcBorders>
          </w:tcPr>
          <w:p w14:paraId="201F944A" w14:textId="77777777" w:rsidR="00543230" w:rsidRPr="00543230" w:rsidRDefault="00543230" w:rsidP="007168E2">
            <w:pPr>
              <w:pStyle w:val="ISOComments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4200" w:type="dxa"/>
            <w:tcBorders>
              <w:top w:val="single" w:sz="6" w:space="0" w:color="auto"/>
              <w:bottom w:val="single" w:sz="6" w:space="0" w:color="auto"/>
            </w:tcBorders>
          </w:tcPr>
          <w:p w14:paraId="7688A56F" w14:textId="77777777" w:rsidR="00543230" w:rsidRPr="00543230" w:rsidRDefault="00543230" w:rsidP="007168E2">
            <w:pPr>
              <w:pStyle w:val="ISOChange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2605" w:type="dxa"/>
            <w:tcBorders>
              <w:top w:val="single" w:sz="6" w:space="0" w:color="auto"/>
              <w:bottom w:val="single" w:sz="6" w:space="0" w:color="auto"/>
            </w:tcBorders>
          </w:tcPr>
          <w:p w14:paraId="733F8942" w14:textId="77777777" w:rsidR="00543230" w:rsidRPr="00543230" w:rsidRDefault="00543230" w:rsidP="007168E2">
            <w:pPr>
              <w:pStyle w:val="ISOSecretObservations"/>
              <w:spacing w:before="60" w:after="60" w:line="240" w:lineRule="auto"/>
              <w:rPr>
                <w:rFonts w:cs="Arial"/>
                <w:szCs w:val="18"/>
              </w:rPr>
            </w:pPr>
          </w:p>
        </w:tc>
      </w:tr>
      <w:tr w:rsidR="00543230" w14:paraId="5231D34C" w14:textId="77777777" w:rsidTr="004E0926">
        <w:trPr>
          <w:jc w:val="center"/>
        </w:trPr>
        <w:tc>
          <w:tcPr>
            <w:tcW w:w="667" w:type="dxa"/>
            <w:tcBorders>
              <w:top w:val="single" w:sz="6" w:space="0" w:color="auto"/>
              <w:bottom w:val="single" w:sz="6" w:space="0" w:color="auto"/>
            </w:tcBorders>
          </w:tcPr>
          <w:p w14:paraId="7F8790BD" w14:textId="77777777" w:rsidR="00543230" w:rsidRPr="00543230" w:rsidRDefault="00543230" w:rsidP="007168E2">
            <w:pPr>
              <w:pStyle w:val="ISOMB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600" w:type="dxa"/>
            <w:tcBorders>
              <w:top w:val="single" w:sz="6" w:space="0" w:color="auto"/>
              <w:bottom w:val="single" w:sz="6" w:space="0" w:color="auto"/>
            </w:tcBorders>
          </w:tcPr>
          <w:p w14:paraId="0EC89574" w14:textId="77777777" w:rsidR="00543230" w:rsidRPr="00543230" w:rsidRDefault="00543230" w:rsidP="007168E2">
            <w:pPr>
              <w:pStyle w:val="ISOMB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1320" w:type="dxa"/>
            <w:tcBorders>
              <w:top w:val="single" w:sz="6" w:space="0" w:color="auto"/>
              <w:bottom w:val="single" w:sz="6" w:space="0" w:color="auto"/>
            </w:tcBorders>
          </w:tcPr>
          <w:p w14:paraId="401A411B" w14:textId="77777777" w:rsidR="00543230" w:rsidRPr="00543230" w:rsidRDefault="00543230" w:rsidP="007168E2">
            <w:pPr>
              <w:pStyle w:val="ISOClause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1264" w:type="dxa"/>
            <w:tcBorders>
              <w:top w:val="single" w:sz="6" w:space="0" w:color="auto"/>
              <w:bottom w:val="single" w:sz="6" w:space="0" w:color="auto"/>
            </w:tcBorders>
          </w:tcPr>
          <w:p w14:paraId="4A408AF7" w14:textId="77777777" w:rsidR="00543230" w:rsidRPr="00543230" w:rsidRDefault="00543230" w:rsidP="007168E2">
            <w:pPr>
              <w:pStyle w:val="ISOParagraph"/>
              <w:spacing w:before="60" w:after="60" w:line="240" w:lineRule="auto"/>
              <w:rPr>
                <w:rFonts w:cs="Arial"/>
                <w:szCs w:val="18"/>
                <w:lang w:val="en-CA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</w:tcPr>
          <w:p w14:paraId="291FFDA0" w14:textId="77777777" w:rsidR="00543230" w:rsidRPr="00543230" w:rsidRDefault="00543230" w:rsidP="007168E2">
            <w:pPr>
              <w:pStyle w:val="ISOCommType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4529" w:type="dxa"/>
            <w:tcBorders>
              <w:top w:val="single" w:sz="6" w:space="0" w:color="auto"/>
              <w:bottom w:val="single" w:sz="6" w:space="0" w:color="auto"/>
            </w:tcBorders>
          </w:tcPr>
          <w:p w14:paraId="4B519913" w14:textId="77777777" w:rsidR="00543230" w:rsidRPr="00543230" w:rsidRDefault="00543230" w:rsidP="007168E2">
            <w:pPr>
              <w:pStyle w:val="ISOComments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4200" w:type="dxa"/>
            <w:tcBorders>
              <w:top w:val="single" w:sz="6" w:space="0" w:color="auto"/>
              <w:bottom w:val="single" w:sz="6" w:space="0" w:color="auto"/>
            </w:tcBorders>
          </w:tcPr>
          <w:p w14:paraId="146A3F5A" w14:textId="77777777" w:rsidR="00543230" w:rsidRPr="00543230" w:rsidRDefault="00543230" w:rsidP="007168E2">
            <w:pPr>
              <w:pStyle w:val="ISOChange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2605" w:type="dxa"/>
            <w:tcBorders>
              <w:top w:val="single" w:sz="6" w:space="0" w:color="auto"/>
              <w:bottom w:val="single" w:sz="6" w:space="0" w:color="auto"/>
            </w:tcBorders>
          </w:tcPr>
          <w:p w14:paraId="4B0D242E" w14:textId="77777777" w:rsidR="00543230" w:rsidRPr="00543230" w:rsidRDefault="00543230" w:rsidP="007168E2">
            <w:pPr>
              <w:pStyle w:val="ISOSecretObservations"/>
              <w:spacing w:before="60" w:after="60" w:line="240" w:lineRule="auto"/>
              <w:rPr>
                <w:rFonts w:cs="Arial"/>
                <w:szCs w:val="18"/>
              </w:rPr>
            </w:pPr>
          </w:p>
        </w:tc>
      </w:tr>
      <w:tr w:rsidR="00543230" w14:paraId="406DAB4A" w14:textId="77777777" w:rsidTr="004E0926">
        <w:trPr>
          <w:jc w:val="center"/>
        </w:trPr>
        <w:tc>
          <w:tcPr>
            <w:tcW w:w="667" w:type="dxa"/>
            <w:tcBorders>
              <w:top w:val="single" w:sz="6" w:space="0" w:color="auto"/>
              <w:bottom w:val="single" w:sz="6" w:space="0" w:color="auto"/>
            </w:tcBorders>
          </w:tcPr>
          <w:p w14:paraId="7ACB2115" w14:textId="77777777" w:rsidR="00543230" w:rsidRPr="00543230" w:rsidRDefault="00543230" w:rsidP="007168E2">
            <w:pPr>
              <w:pStyle w:val="ISOMB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600" w:type="dxa"/>
            <w:tcBorders>
              <w:top w:val="single" w:sz="6" w:space="0" w:color="auto"/>
              <w:bottom w:val="single" w:sz="6" w:space="0" w:color="auto"/>
            </w:tcBorders>
          </w:tcPr>
          <w:p w14:paraId="5DC11F88" w14:textId="77777777" w:rsidR="00543230" w:rsidRPr="00543230" w:rsidRDefault="00543230" w:rsidP="007168E2">
            <w:pPr>
              <w:pStyle w:val="ISOMB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1320" w:type="dxa"/>
            <w:tcBorders>
              <w:top w:val="single" w:sz="6" w:space="0" w:color="auto"/>
              <w:bottom w:val="single" w:sz="6" w:space="0" w:color="auto"/>
            </w:tcBorders>
          </w:tcPr>
          <w:p w14:paraId="54E39CD1" w14:textId="77777777" w:rsidR="00543230" w:rsidRPr="00543230" w:rsidRDefault="00543230" w:rsidP="007168E2">
            <w:pPr>
              <w:pStyle w:val="ISOClause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1264" w:type="dxa"/>
            <w:tcBorders>
              <w:top w:val="single" w:sz="6" w:space="0" w:color="auto"/>
              <w:bottom w:val="single" w:sz="6" w:space="0" w:color="auto"/>
            </w:tcBorders>
          </w:tcPr>
          <w:p w14:paraId="3B03D3CB" w14:textId="77777777" w:rsidR="00543230" w:rsidRPr="00543230" w:rsidRDefault="00543230" w:rsidP="007168E2">
            <w:pPr>
              <w:pStyle w:val="ISOParagraph"/>
              <w:spacing w:before="60" w:after="60" w:line="240" w:lineRule="auto"/>
              <w:rPr>
                <w:rFonts w:cs="Arial"/>
                <w:szCs w:val="18"/>
                <w:lang w:val="en-CA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</w:tcPr>
          <w:p w14:paraId="1CE0F2BB" w14:textId="77777777" w:rsidR="00543230" w:rsidRPr="00543230" w:rsidRDefault="00543230" w:rsidP="007168E2">
            <w:pPr>
              <w:pStyle w:val="ISOCommType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4529" w:type="dxa"/>
            <w:tcBorders>
              <w:top w:val="single" w:sz="6" w:space="0" w:color="auto"/>
              <w:bottom w:val="single" w:sz="6" w:space="0" w:color="auto"/>
            </w:tcBorders>
          </w:tcPr>
          <w:p w14:paraId="7CCCBD8E" w14:textId="77777777" w:rsidR="00543230" w:rsidRPr="00543230" w:rsidRDefault="00543230" w:rsidP="007168E2">
            <w:pPr>
              <w:pStyle w:val="ISOComments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4200" w:type="dxa"/>
            <w:tcBorders>
              <w:top w:val="single" w:sz="6" w:space="0" w:color="auto"/>
              <w:bottom w:val="single" w:sz="6" w:space="0" w:color="auto"/>
            </w:tcBorders>
          </w:tcPr>
          <w:p w14:paraId="5590F7AE" w14:textId="77777777" w:rsidR="00543230" w:rsidRPr="00543230" w:rsidRDefault="00543230" w:rsidP="007168E2">
            <w:pPr>
              <w:pStyle w:val="ISOChange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2605" w:type="dxa"/>
            <w:tcBorders>
              <w:top w:val="single" w:sz="6" w:space="0" w:color="auto"/>
              <w:bottom w:val="single" w:sz="6" w:space="0" w:color="auto"/>
            </w:tcBorders>
          </w:tcPr>
          <w:p w14:paraId="357ABB3C" w14:textId="77777777" w:rsidR="00543230" w:rsidRPr="00543230" w:rsidRDefault="00543230" w:rsidP="007168E2">
            <w:pPr>
              <w:pStyle w:val="ISOSecretObservations"/>
              <w:spacing w:before="60" w:after="60" w:line="240" w:lineRule="auto"/>
              <w:rPr>
                <w:rFonts w:cs="Arial"/>
                <w:szCs w:val="18"/>
              </w:rPr>
            </w:pPr>
          </w:p>
        </w:tc>
      </w:tr>
      <w:tr w:rsidR="00543230" w14:paraId="2D3740EA" w14:textId="77777777" w:rsidTr="004E0926">
        <w:trPr>
          <w:jc w:val="center"/>
        </w:trPr>
        <w:tc>
          <w:tcPr>
            <w:tcW w:w="667" w:type="dxa"/>
            <w:tcBorders>
              <w:top w:val="single" w:sz="6" w:space="0" w:color="auto"/>
              <w:bottom w:val="single" w:sz="6" w:space="0" w:color="auto"/>
            </w:tcBorders>
          </w:tcPr>
          <w:p w14:paraId="5271FC2E" w14:textId="77777777" w:rsidR="00543230" w:rsidRPr="00543230" w:rsidRDefault="00543230" w:rsidP="007168E2">
            <w:pPr>
              <w:pStyle w:val="ISOMB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600" w:type="dxa"/>
            <w:tcBorders>
              <w:top w:val="single" w:sz="6" w:space="0" w:color="auto"/>
              <w:bottom w:val="single" w:sz="6" w:space="0" w:color="auto"/>
            </w:tcBorders>
          </w:tcPr>
          <w:p w14:paraId="79E44633" w14:textId="77777777" w:rsidR="00543230" w:rsidRPr="00543230" w:rsidRDefault="00543230" w:rsidP="007168E2">
            <w:pPr>
              <w:pStyle w:val="ISOMB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1320" w:type="dxa"/>
            <w:tcBorders>
              <w:top w:val="single" w:sz="6" w:space="0" w:color="auto"/>
              <w:bottom w:val="single" w:sz="6" w:space="0" w:color="auto"/>
            </w:tcBorders>
          </w:tcPr>
          <w:p w14:paraId="45661C65" w14:textId="77777777" w:rsidR="00543230" w:rsidRPr="00543230" w:rsidRDefault="00543230" w:rsidP="007168E2">
            <w:pPr>
              <w:pStyle w:val="ISOClause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1264" w:type="dxa"/>
            <w:tcBorders>
              <w:top w:val="single" w:sz="6" w:space="0" w:color="auto"/>
              <w:bottom w:val="single" w:sz="6" w:space="0" w:color="auto"/>
            </w:tcBorders>
          </w:tcPr>
          <w:p w14:paraId="795C30EB" w14:textId="77777777" w:rsidR="00543230" w:rsidRPr="00543230" w:rsidRDefault="00543230" w:rsidP="007168E2">
            <w:pPr>
              <w:pStyle w:val="ISOParagraph"/>
              <w:spacing w:before="60" w:after="60" w:line="240" w:lineRule="auto"/>
              <w:rPr>
                <w:rFonts w:cs="Arial"/>
                <w:szCs w:val="18"/>
                <w:lang w:val="en-CA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</w:tcPr>
          <w:p w14:paraId="60CDAC98" w14:textId="77777777" w:rsidR="00543230" w:rsidRPr="00543230" w:rsidRDefault="00543230" w:rsidP="007168E2">
            <w:pPr>
              <w:pStyle w:val="ISOCommType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4529" w:type="dxa"/>
            <w:tcBorders>
              <w:top w:val="single" w:sz="6" w:space="0" w:color="auto"/>
              <w:bottom w:val="single" w:sz="6" w:space="0" w:color="auto"/>
            </w:tcBorders>
          </w:tcPr>
          <w:p w14:paraId="4D631B8F" w14:textId="77777777" w:rsidR="00543230" w:rsidRPr="00543230" w:rsidRDefault="00543230" w:rsidP="007168E2">
            <w:pPr>
              <w:pStyle w:val="ISOComments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4200" w:type="dxa"/>
            <w:tcBorders>
              <w:top w:val="single" w:sz="6" w:space="0" w:color="auto"/>
              <w:bottom w:val="single" w:sz="6" w:space="0" w:color="auto"/>
            </w:tcBorders>
          </w:tcPr>
          <w:p w14:paraId="6E251CB5" w14:textId="77777777" w:rsidR="00543230" w:rsidRPr="00543230" w:rsidRDefault="00543230" w:rsidP="007168E2">
            <w:pPr>
              <w:pStyle w:val="ISOChange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2605" w:type="dxa"/>
            <w:tcBorders>
              <w:top w:val="single" w:sz="6" w:space="0" w:color="auto"/>
              <w:bottom w:val="single" w:sz="6" w:space="0" w:color="auto"/>
            </w:tcBorders>
          </w:tcPr>
          <w:p w14:paraId="20CB2AD7" w14:textId="77777777" w:rsidR="00543230" w:rsidRPr="00543230" w:rsidRDefault="00543230" w:rsidP="007168E2">
            <w:pPr>
              <w:pStyle w:val="ISOSecretObservations"/>
              <w:spacing w:before="60" w:after="60" w:line="240" w:lineRule="auto"/>
              <w:rPr>
                <w:rFonts w:cs="Arial"/>
                <w:szCs w:val="18"/>
              </w:rPr>
            </w:pPr>
          </w:p>
        </w:tc>
      </w:tr>
      <w:tr w:rsidR="00543230" w14:paraId="29F0E03A" w14:textId="77777777" w:rsidTr="004E0926">
        <w:trPr>
          <w:jc w:val="center"/>
        </w:trPr>
        <w:tc>
          <w:tcPr>
            <w:tcW w:w="667" w:type="dxa"/>
            <w:tcBorders>
              <w:top w:val="single" w:sz="6" w:space="0" w:color="auto"/>
              <w:bottom w:val="single" w:sz="6" w:space="0" w:color="auto"/>
            </w:tcBorders>
          </w:tcPr>
          <w:p w14:paraId="4D93EA58" w14:textId="77777777" w:rsidR="00543230" w:rsidRPr="00543230" w:rsidRDefault="00543230" w:rsidP="007168E2">
            <w:pPr>
              <w:pStyle w:val="ISOMB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600" w:type="dxa"/>
            <w:tcBorders>
              <w:top w:val="single" w:sz="6" w:space="0" w:color="auto"/>
              <w:bottom w:val="single" w:sz="6" w:space="0" w:color="auto"/>
            </w:tcBorders>
          </w:tcPr>
          <w:p w14:paraId="3E920DC2" w14:textId="77777777" w:rsidR="00543230" w:rsidRPr="00543230" w:rsidRDefault="00543230" w:rsidP="007168E2">
            <w:pPr>
              <w:pStyle w:val="ISOMB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1320" w:type="dxa"/>
            <w:tcBorders>
              <w:top w:val="single" w:sz="6" w:space="0" w:color="auto"/>
              <w:bottom w:val="single" w:sz="6" w:space="0" w:color="auto"/>
            </w:tcBorders>
          </w:tcPr>
          <w:p w14:paraId="04269283" w14:textId="77777777" w:rsidR="00543230" w:rsidRPr="00543230" w:rsidRDefault="00543230" w:rsidP="007168E2">
            <w:pPr>
              <w:pStyle w:val="ISOClause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1264" w:type="dxa"/>
            <w:tcBorders>
              <w:top w:val="single" w:sz="6" w:space="0" w:color="auto"/>
              <w:bottom w:val="single" w:sz="6" w:space="0" w:color="auto"/>
            </w:tcBorders>
          </w:tcPr>
          <w:p w14:paraId="56CF668F" w14:textId="77777777" w:rsidR="00543230" w:rsidRPr="00543230" w:rsidRDefault="00543230" w:rsidP="007168E2">
            <w:pPr>
              <w:pStyle w:val="ISOParagraph"/>
              <w:spacing w:before="60" w:after="60" w:line="240" w:lineRule="auto"/>
              <w:rPr>
                <w:rFonts w:cs="Arial"/>
                <w:szCs w:val="18"/>
                <w:lang w:val="en-CA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</w:tcPr>
          <w:p w14:paraId="6D9E53EA" w14:textId="77777777" w:rsidR="00543230" w:rsidRPr="00543230" w:rsidRDefault="00543230" w:rsidP="007168E2">
            <w:pPr>
              <w:pStyle w:val="ISOCommType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4529" w:type="dxa"/>
            <w:tcBorders>
              <w:top w:val="single" w:sz="6" w:space="0" w:color="auto"/>
              <w:bottom w:val="single" w:sz="6" w:space="0" w:color="auto"/>
            </w:tcBorders>
          </w:tcPr>
          <w:p w14:paraId="6E061B49" w14:textId="77777777" w:rsidR="00543230" w:rsidRPr="00543230" w:rsidRDefault="00543230" w:rsidP="007168E2">
            <w:pPr>
              <w:pStyle w:val="ISOComments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4200" w:type="dxa"/>
            <w:tcBorders>
              <w:top w:val="single" w:sz="6" w:space="0" w:color="auto"/>
              <w:bottom w:val="single" w:sz="6" w:space="0" w:color="auto"/>
            </w:tcBorders>
          </w:tcPr>
          <w:p w14:paraId="7B51B348" w14:textId="77777777" w:rsidR="00543230" w:rsidRPr="00543230" w:rsidRDefault="00543230" w:rsidP="007168E2">
            <w:pPr>
              <w:pStyle w:val="ISOChange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2605" w:type="dxa"/>
            <w:tcBorders>
              <w:top w:val="single" w:sz="6" w:space="0" w:color="auto"/>
              <w:bottom w:val="single" w:sz="6" w:space="0" w:color="auto"/>
            </w:tcBorders>
          </w:tcPr>
          <w:p w14:paraId="0857C36D" w14:textId="77777777" w:rsidR="00543230" w:rsidRPr="00543230" w:rsidRDefault="00543230" w:rsidP="007168E2">
            <w:pPr>
              <w:pStyle w:val="ISOSecretObservations"/>
              <w:spacing w:before="60" w:after="60" w:line="240" w:lineRule="auto"/>
              <w:rPr>
                <w:rFonts w:cs="Arial"/>
                <w:szCs w:val="18"/>
              </w:rPr>
            </w:pPr>
          </w:p>
        </w:tc>
      </w:tr>
      <w:tr w:rsidR="00543230" w14:paraId="02609A07" w14:textId="77777777" w:rsidTr="004E0926">
        <w:trPr>
          <w:jc w:val="center"/>
        </w:trPr>
        <w:tc>
          <w:tcPr>
            <w:tcW w:w="667" w:type="dxa"/>
            <w:tcBorders>
              <w:top w:val="single" w:sz="6" w:space="0" w:color="auto"/>
              <w:bottom w:val="single" w:sz="6" w:space="0" w:color="auto"/>
            </w:tcBorders>
          </w:tcPr>
          <w:p w14:paraId="6ADCCE96" w14:textId="77777777" w:rsidR="00543230" w:rsidRPr="00543230" w:rsidRDefault="00543230" w:rsidP="007168E2">
            <w:pPr>
              <w:pStyle w:val="ISOMB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600" w:type="dxa"/>
            <w:tcBorders>
              <w:top w:val="single" w:sz="6" w:space="0" w:color="auto"/>
              <w:bottom w:val="single" w:sz="6" w:space="0" w:color="auto"/>
            </w:tcBorders>
          </w:tcPr>
          <w:p w14:paraId="33EE3951" w14:textId="77777777" w:rsidR="00543230" w:rsidRPr="00543230" w:rsidRDefault="00543230" w:rsidP="007168E2">
            <w:pPr>
              <w:pStyle w:val="ISOMB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1320" w:type="dxa"/>
            <w:tcBorders>
              <w:top w:val="single" w:sz="6" w:space="0" w:color="auto"/>
              <w:bottom w:val="single" w:sz="6" w:space="0" w:color="auto"/>
            </w:tcBorders>
          </w:tcPr>
          <w:p w14:paraId="5519B6C2" w14:textId="77777777" w:rsidR="00543230" w:rsidRPr="00543230" w:rsidRDefault="00543230" w:rsidP="007168E2">
            <w:pPr>
              <w:pStyle w:val="ISOClause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1264" w:type="dxa"/>
            <w:tcBorders>
              <w:top w:val="single" w:sz="6" w:space="0" w:color="auto"/>
              <w:bottom w:val="single" w:sz="6" w:space="0" w:color="auto"/>
            </w:tcBorders>
          </w:tcPr>
          <w:p w14:paraId="5685249D" w14:textId="77777777" w:rsidR="00543230" w:rsidRPr="00543230" w:rsidRDefault="00543230" w:rsidP="007168E2">
            <w:pPr>
              <w:pStyle w:val="ISOParagraph"/>
              <w:spacing w:before="60" w:after="60" w:line="240" w:lineRule="auto"/>
              <w:rPr>
                <w:rFonts w:cs="Arial"/>
                <w:szCs w:val="18"/>
                <w:lang w:val="en-CA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</w:tcPr>
          <w:p w14:paraId="4CDA89B4" w14:textId="77777777" w:rsidR="00543230" w:rsidRPr="00543230" w:rsidRDefault="00543230" w:rsidP="007168E2">
            <w:pPr>
              <w:pStyle w:val="ISOCommType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4529" w:type="dxa"/>
            <w:tcBorders>
              <w:top w:val="single" w:sz="6" w:space="0" w:color="auto"/>
              <w:bottom w:val="single" w:sz="6" w:space="0" w:color="auto"/>
            </w:tcBorders>
          </w:tcPr>
          <w:p w14:paraId="76E1A317" w14:textId="77777777" w:rsidR="00543230" w:rsidRPr="00543230" w:rsidRDefault="00543230" w:rsidP="007168E2">
            <w:pPr>
              <w:pStyle w:val="ISOComments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4200" w:type="dxa"/>
            <w:tcBorders>
              <w:top w:val="single" w:sz="6" w:space="0" w:color="auto"/>
              <w:bottom w:val="single" w:sz="6" w:space="0" w:color="auto"/>
            </w:tcBorders>
          </w:tcPr>
          <w:p w14:paraId="493AAE5A" w14:textId="77777777" w:rsidR="00543230" w:rsidRPr="00543230" w:rsidRDefault="00543230" w:rsidP="007168E2">
            <w:pPr>
              <w:pStyle w:val="ISOChange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2605" w:type="dxa"/>
            <w:tcBorders>
              <w:top w:val="single" w:sz="6" w:space="0" w:color="auto"/>
              <w:bottom w:val="single" w:sz="6" w:space="0" w:color="auto"/>
            </w:tcBorders>
          </w:tcPr>
          <w:p w14:paraId="6B3F9C6B" w14:textId="77777777" w:rsidR="00543230" w:rsidRPr="00543230" w:rsidRDefault="00543230" w:rsidP="007168E2">
            <w:pPr>
              <w:pStyle w:val="ISOSecretObservations"/>
              <w:spacing w:before="60" w:after="60" w:line="240" w:lineRule="auto"/>
              <w:rPr>
                <w:rFonts w:cs="Arial"/>
                <w:szCs w:val="18"/>
              </w:rPr>
            </w:pPr>
          </w:p>
        </w:tc>
      </w:tr>
      <w:tr w:rsidR="00543230" w14:paraId="7D03E870" w14:textId="77777777" w:rsidTr="004E0926">
        <w:trPr>
          <w:jc w:val="center"/>
        </w:trPr>
        <w:tc>
          <w:tcPr>
            <w:tcW w:w="667" w:type="dxa"/>
            <w:tcBorders>
              <w:top w:val="single" w:sz="6" w:space="0" w:color="auto"/>
              <w:bottom w:val="single" w:sz="6" w:space="0" w:color="auto"/>
            </w:tcBorders>
          </w:tcPr>
          <w:p w14:paraId="12E9AD8C" w14:textId="77777777" w:rsidR="00543230" w:rsidRPr="00543230" w:rsidRDefault="00543230" w:rsidP="007168E2">
            <w:pPr>
              <w:pStyle w:val="ISOMB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600" w:type="dxa"/>
            <w:tcBorders>
              <w:top w:val="single" w:sz="6" w:space="0" w:color="auto"/>
              <w:bottom w:val="single" w:sz="6" w:space="0" w:color="auto"/>
            </w:tcBorders>
          </w:tcPr>
          <w:p w14:paraId="29B39EF0" w14:textId="77777777" w:rsidR="00543230" w:rsidRPr="00543230" w:rsidRDefault="00543230" w:rsidP="007168E2">
            <w:pPr>
              <w:pStyle w:val="ISOMB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1320" w:type="dxa"/>
            <w:tcBorders>
              <w:top w:val="single" w:sz="6" w:space="0" w:color="auto"/>
              <w:bottom w:val="single" w:sz="6" w:space="0" w:color="auto"/>
            </w:tcBorders>
          </w:tcPr>
          <w:p w14:paraId="6AE5372D" w14:textId="77777777" w:rsidR="00543230" w:rsidRPr="00543230" w:rsidRDefault="00543230" w:rsidP="007168E2">
            <w:pPr>
              <w:pStyle w:val="ISOClause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1264" w:type="dxa"/>
            <w:tcBorders>
              <w:top w:val="single" w:sz="6" w:space="0" w:color="auto"/>
              <w:bottom w:val="single" w:sz="6" w:space="0" w:color="auto"/>
            </w:tcBorders>
          </w:tcPr>
          <w:p w14:paraId="768298F4" w14:textId="77777777" w:rsidR="00543230" w:rsidRPr="00543230" w:rsidRDefault="00543230" w:rsidP="007168E2">
            <w:pPr>
              <w:pStyle w:val="ISOParagraph"/>
              <w:spacing w:before="60" w:after="60" w:line="240" w:lineRule="auto"/>
              <w:rPr>
                <w:rFonts w:cs="Arial"/>
                <w:szCs w:val="18"/>
                <w:lang w:val="en-CA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</w:tcPr>
          <w:p w14:paraId="0B32C028" w14:textId="77777777" w:rsidR="00543230" w:rsidRPr="00543230" w:rsidRDefault="00543230" w:rsidP="007168E2">
            <w:pPr>
              <w:pStyle w:val="ISOCommType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4529" w:type="dxa"/>
            <w:tcBorders>
              <w:top w:val="single" w:sz="6" w:space="0" w:color="auto"/>
              <w:bottom w:val="single" w:sz="6" w:space="0" w:color="auto"/>
            </w:tcBorders>
          </w:tcPr>
          <w:p w14:paraId="35026738" w14:textId="77777777" w:rsidR="00543230" w:rsidRPr="00543230" w:rsidRDefault="00543230" w:rsidP="007168E2">
            <w:pPr>
              <w:pStyle w:val="ISOComments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4200" w:type="dxa"/>
            <w:tcBorders>
              <w:top w:val="single" w:sz="6" w:space="0" w:color="auto"/>
              <w:bottom w:val="single" w:sz="6" w:space="0" w:color="auto"/>
            </w:tcBorders>
          </w:tcPr>
          <w:p w14:paraId="383E9B06" w14:textId="77777777" w:rsidR="00543230" w:rsidRPr="00543230" w:rsidRDefault="00543230" w:rsidP="007168E2">
            <w:pPr>
              <w:pStyle w:val="ISOChange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2605" w:type="dxa"/>
            <w:tcBorders>
              <w:top w:val="single" w:sz="6" w:space="0" w:color="auto"/>
              <w:bottom w:val="single" w:sz="6" w:space="0" w:color="auto"/>
            </w:tcBorders>
          </w:tcPr>
          <w:p w14:paraId="54CDFA30" w14:textId="77777777" w:rsidR="00543230" w:rsidRPr="00543230" w:rsidRDefault="00543230" w:rsidP="007168E2">
            <w:pPr>
              <w:pStyle w:val="ISOSecretObservations"/>
              <w:spacing w:before="60" w:after="60" w:line="240" w:lineRule="auto"/>
              <w:rPr>
                <w:rFonts w:cs="Arial"/>
                <w:szCs w:val="18"/>
              </w:rPr>
            </w:pPr>
          </w:p>
        </w:tc>
      </w:tr>
      <w:tr w:rsidR="00543230" w14:paraId="121C3DB8" w14:textId="77777777" w:rsidTr="004E0926">
        <w:trPr>
          <w:jc w:val="center"/>
        </w:trPr>
        <w:tc>
          <w:tcPr>
            <w:tcW w:w="667" w:type="dxa"/>
            <w:tcBorders>
              <w:top w:val="single" w:sz="6" w:space="0" w:color="auto"/>
              <w:bottom w:val="single" w:sz="6" w:space="0" w:color="auto"/>
            </w:tcBorders>
          </w:tcPr>
          <w:p w14:paraId="151139B2" w14:textId="77777777" w:rsidR="00543230" w:rsidRPr="00543230" w:rsidRDefault="00543230" w:rsidP="007168E2">
            <w:pPr>
              <w:pStyle w:val="ISOMB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600" w:type="dxa"/>
            <w:tcBorders>
              <w:top w:val="single" w:sz="6" w:space="0" w:color="auto"/>
              <w:bottom w:val="single" w:sz="6" w:space="0" w:color="auto"/>
            </w:tcBorders>
          </w:tcPr>
          <w:p w14:paraId="50DF10A5" w14:textId="77777777" w:rsidR="00543230" w:rsidRPr="00543230" w:rsidRDefault="00543230" w:rsidP="007168E2">
            <w:pPr>
              <w:pStyle w:val="ISOMB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1320" w:type="dxa"/>
            <w:tcBorders>
              <w:top w:val="single" w:sz="6" w:space="0" w:color="auto"/>
              <w:bottom w:val="single" w:sz="6" w:space="0" w:color="auto"/>
            </w:tcBorders>
          </w:tcPr>
          <w:p w14:paraId="188E5F83" w14:textId="77777777" w:rsidR="00543230" w:rsidRPr="00543230" w:rsidRDefault="00543230" w:rsidP="007168E2">
            <w:pPr>
              <w:pStyle w:val="ISOClause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1264" w:type="dxa"/>
            <w:tcBorders>
              <w:top w:val="single" w:sz="6" w:space="0" w:color="auto"/>
              <w:bottom w:val="single" w:sz="6" w:space="0" w:color="auto"/>
            </w:tcBorders>
          </w:tcPr>
          <w:p w14:paraId="28F2E8B4" w14:textId="77777777" w:rsidR="00543230" w:rsidRPr="00543230" w:rsidRDefault="00543230" w:rsidP="007168E2">
            <w:pPr>
              <w:pStyle w:val="ISOParagraph"/>
              <w:spacing w:before="60" w:after="60" w:line="240" w:lineRule="auto"/>
              <w:rPr>
                <w:rFonts w:cs="Arial"/>
                <w:szCs w:val="18"/>
                <w:lang w:val="en-CA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</w:tcPr>
          <w:p w14:paraId="09D5F924" w14:textId="77777777" w:rsidR="00543230" w:rsidRPr="00543230" w:rsidRDefault="00543230" w:rsidP="007168E2">
            <w:pPr>
              <w:pStyle w:val="ISOCommType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4529" w:type="dxa"/>
            <w:tcBorders>
              <w:top w:val="single" w:sz="6" w:space="0" w:color="auto"/>
              <w:bottom w:val="single" w:sz="6" w:space="0" w:color="auto"/>
            </w:tcBorders>
          </w:tcPr>
          <w:p w14:paraId="70C392F2" w14:textId="77777777" w:rsidR="00543230" w:rsidRPr="00543230" w:rsidRDefault="00543230" w:rsidP="007168E2">
            <w:pPr>
              <w:pStyle w:val="ISOComments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4200" w:type="dxa"/>
            <w:tcBorders>
              <w:top w:val="single" w:sz="6" w:space="0" w:color="auto"/>
              <w:bottom w:val="single" w:sz="6" w:space="0" w:color="auto"/>
            </w:tcBorders>
          </w:tcPr>
          <w:p w14:paraId="19E948F3" w14:textId="77777777" w:rsidR="00543230" w:rsidRPr="00543230" w:rsidRDefault="00543230" w:rsidP="007168E2">
            <w:pPr>
              <w:pStyle w:val="ISOChange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2605" w:type="dxa"/>
            <w:tcBorders>
              <w:top w:val="single" w:sz="6" w:space="0" w:color="auto"/>
              <w:bottom w:val="single" w:sz="6" w:space="0" w:color="auto"/>
            </w:tcBorders>
          </w:tcPr>
          <w:p w14:paraId="25A04FA5" w14:textId="77777777" w:rsidR="00543230" w:rsidRPr="00543230" w:rsidRDefault="00543230" w:rsidP="007168E2">
            <w:pPr>
              <w:pStyle w:val="ISOSecretObservations"/>
              <w:spacing w:before="60" w:after="60" w:line="240" w:lineRule="auto"/>
              <w:rPr>
                <w:rFonts w:cs="Arial"/>
                <w:szCs w:val="18"/>
              </w:rPr>
            </w:pPr>
          </w:p>
        </w:tc>
      </w:tr>
      <w:tr w:rsidR="00543230" w14:paraId="7C60D2FB" w14:textId="77777777" w:rsidTr="004E0926">
        <w:trPr>
          <w:jc w:val="center"/>
        </w:trPr>
        <w:tc>
          <w:tcPr>
            <w:tcW w:w="667" w:type="dxa"/>
            <w:tcBorders>
              <w:top w:val="single" w:sz="6" w:space="0" w:color="auto"/>
              <w:bottom w:val="single" w:sz="6" w:space="0" w:color="auto"/>
            </w:tcBorders>
          </w:tcPr>
          <w:p w14:paraId="58A13838" w14:textId="77777777" w:rsidR="00543230" w:rsidRPr="00543230" w:rsidRDefault="00543230" w:rsidP="007168E2">
            <w:pPr>
              <w:pStyle w:val="ISOMB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600" w:type="dxa"/>
            <w:tcBorders>
              <w:top w:val="single" w:sz="6" w:space="0" w:color="auto"/>
              <w:bottom w:val="single" w:sz="6" w:space="0" w:color="auto"/>
            </w:tcBorders>
          </w:tcPr>
          <w:p w14:paraId="3BF6ABEA" w14:textId="77777777" w:rsidR="00543230" w:rsidRPr="00543230" w:rsidRDefault="00543230" w:rsidP="007168E2">
            <w:pPr>
              <w:pStyle w:val="ISOMB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1320" w:type="dxa"/>
            <w:tcBorders>
              <w:top w:val="single" w:sz="6" w:space="0" w:color="auto"/>
              <w:bottom w:val="single" w:sz="6" w:space="0" w:color="auto"/>
            </w:tcBorders>
          </w:tcPr>
          <w:p w14:paraId="012DF53F" w14:textId="77777777" w:rsidR="00543230" w:rsidRPr="00543230" w:rsidRDefault="00543230" w:rsidP="007168E2">
            <w:pPr>
              <w:pStyle w:val="ISOClause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1264" w:type="dxa"/>
            <w:tcBorders>
              <w:top w:val="single" w:sz="6" w:space="0" w:color="auto"/>
              <w:bottom w:val="single" w:sz="6" w:space="0" w:color="auto"/>
            </w:tcBorders>
          </w:tcPr>
          <w:p w14:paraId="5B261F11" w14:textId="77777777" w:rsidR="00543230" w:rsidRPr="00543230" w:rsidRDefault="00543230" w:rsidP="007168E2">
            <w:pPr>
              <w:pStyle w:val="ISOParagraph"/>
              <w:spacing w:before="60" w:after="60" w:line="240" w:lineRule="auto"/>
              <w:rPr>
                <w:rFonts w:cs="Arial"/>
                <w:szCs w:val="18"/>
                <w:lang w:val="en-CA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</w:tcPr>
          <w:p w14:paraId="6082BD52" w14:textId="77777777" w:rsidR="00543230" w:rsidRPr="00543230" w:rsidRDefault="00543230" w:rsidP="007168E2">
            <w:pPr>
              <w:pStyle w:val="ISOCommType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4529" w:type="dxa"/>
            <w:tcBorders>
              <w:top w:val="single" w:sz="6" w:space="0" w:color="auto"/>
              <w:bottom w:val="single" w:sz="6" w:space="0" w:color="auto"/>
            </w:tcBorders>
          </w:tcPr>
          <w:p w14:paraId="12A5D88B" w14:textId="77777777" w:rsidR="00543230" w:rsidRPr="00543230" w:rsidRDefault="00543230" w:rsidP="007168E2">
            <w:pPr>
              <w:pStyle w:val="ISOComments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4200" w:type="dxa"/>
            <w:tcBorders>
              <w:top w:val="single" w:sz="6" w:space="0" w:color="auto"/>
              <w:bottom w:val="single" w:sz="6" w:space="0" w:color="auto"/>
            </w:tcBorders>
          </w:tcPr>
          <w:p w14:paraId="7F711998" w14:textId="77777777" w:rsidR="00543230" w:rsidRPr="00543230" w:rsidRDefault="00543230" w:rsidP="007168E2">
            <w:pPr>
              <w:pStyle w:val="ISOChange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2605" w:type="dxa"/>
            <w:tcBorders>
              <w:top w:val="single" w:sz="6" w:space="0" w:color="auto"/>
              <w:bottom w:val="single" w:sz="6" w:space="0" w:color="auto"/>
            </w:tcBorders>
          </w:tcPr>
          <w:p w14:paraId="30EFD8E7" w14:textId="77777777" w:rsidR="00543230" w:rsidRPr="00543230" w:rsidRDefault="00543230" w:rsidP="007168E2">
            <w:pPr>
              <w:pStyle w:val="ISOSecretObservations"/>
              <w:spacing w:before="60" w:after="60" w:line="240" w:lineRule="auto"/>
              <w:rPr>
                <w:rFonts w:cs="Arial"/>
                <w:szCs w:val="18"/>
              </w:rPr>
            </w:pPr>
          </w:p>
        </w:tc>
      </w:tr>
      <w:tr w:rsidR="00543230" w14:paraId="6ECF54A6" w14:textId="77777777" w:rsidTr="004E0926">
        <w:trPr>
          <w:jc w:val="center"/>
        </w:trPr>
        <w:tc>
          <w:tcPr>
            <w:tcW w:w="667" w:type="dxa"/>
            <w:tcBorders>
              <w:top w:val="single" w:sz="6" w:space="0" w:color="auto"/>
              <w:bottom w:val="single" w:sz="6" w:space="0" w:color="auto"/>
            </w:tcBorders>
          </w:tcPr>
          <w:p w14:paraId="661A1232" w14:textId="77777777" w:rsidR="00543230" w:rsidRPr="00543230" w:rsidRDefault="00543230" w:rsidP="007168E2">
            <w:pPr>
              <w:pStyle w:val="ISOMB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600" w:type="dxa"/>
            <w:tcBorders>
              <w:top w:val="single" w:sz="6" w:space="0" w:color="auto"/>
              <w:bottom w:val="single" w:sz="6" w:space="0" w:color="auto"/>
            </w:tcBorders>
          </w:tcPr>
          <w:p w14:paraId="1138FE1B" w14:textId="77777777" w:rsidR="00543230" w:rsidRPr="00543230" w:rsidRDefault="00543230" w:rsidP="007168E2">
            <w:pPr>
              <w:pStyle w:val="ISOMB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1320" w:type="dxa"/>
            <w:tcBorders>
              <w:top w:val="single" w:sz="6" w:space="0" w:color="auto"/>
              <w:bottom w:val="single" w:sz="6" w:space="0" w:color="auto"/>
            </w:tcBorders>
          </w:tcPr>
          <w:p w14:paraId="5279018A" w14:textId="77777777" w:rsidR="00543230" w:rsidRPr="00543230" w:rsidRDefault="00543230" w:rsidP="007168E2">
            <w:pPr>
              <w:pStyle w:val="ISOClause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1264" w:type="dxa"/>
            <w:tcBorders>
              <w:top w:val="single" w:sz="6" w:space="0" w:color="auto"/>
              <w:bottom w:val="single" w:sz="6" w:space="0" w:color="auto"/>
            </w:tcBorders>
          </w:tcPr>
          <w:p w14:paraId="073CD9A9" w14:textId="77777777" w:rsidR="00543230" w:rsidRPr="00543230" w:rsidRDefault="00543230" w:rsidP="007168E2">
            <w:pPr>
              <w:pStyle w:val="ISOParagraph"/>
              <w:spacing w:before="60" w:after="60" w:line="240" w:lineRule="auto"/>
              <w:rPr>
                <w:rFonts w:cs="Arial"/>
                <w:szCs w:val="18"/>
                <w:lang w:val="en-CA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</w:tcPr>
          <w:p w14:paraId="4476E9A8" w14:textId="77777777" w:rsidR="00543230" w:rsidRPr="00543230" w:rsidRDefault="00543230" w:rsidP="007168E2">
            <w:pPr>
              <w:pStyle w:val="ISOCommType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4529" w:type="dxa"/>
            <w:tcBorders>
              <w:top w:val="single" w:sz="6" w:space="0" w:color="auto"/>
              <w:bottom w:val="single" w:sz="6" w:space="0" w:color="auto"/>
            </w:tcBorders>
          </w:tcPr>
          <w:p w14:paraId="20EEB3E4" w14:textId="77777777" w:rsidR="00543230" w:rsidRPr="00543230" w:rsidRDefault="00543230" w:rsidP="007168E2">
            <w:pPr>
              <w:pStyle w:val="ISOComments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4200" w:type="dxa"/>
            <w:tcBorders>
              <w:top w:val="single" w:sz="6" w:space="0" w:color="auto"/>
              <w:bottom w:val="single" w:sz="6" w:space="0" w:color="auto"/>
            </w:tcBorders>
          </w:tcPr>
          <w:p w14:paraId="0077EDDA" w14:textId="77777777" w:rsidR="00543230" w:rsidRPr="00543230" w:rsidRDefault="00543230" w:rsidP="007168E2">
            <w:pPr>
              <w:pStyle w:val="ISOChange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2605" w:type="dxa"/>
            <w:tcBorders>
              <w:top w:val="single" w:sz="6" w:space="0" w:color="auto"/>
              <w:bottom w:val="single" w:sz="6" w:space="0" w:color="auto"/>
            </w:tcBorders>
          </w:tcPr>
          <w:p w14:paraId="13EC6445" w14:textId="77777777" w:rsidR="00543230" w:rsidRPr="00543230" w:rsidRDefault="00543230" w:rsidP="007168E2">
            <w:pPr>
              <w:pStyle w:val="ISOSecretObservations"/>
              <w:spacing w:before="60" w:after="60" w:line="240" w:lineRule="auto"/>
              <w:rPr>
                <w:rFonts w:cs="Arial"/>
                <w:szCs w:val="18"/>
              </w:rPr>
            </w:pPr>
          </w:p>
        </w:tc>
      </w:tr>
      <w:tr w:rsidR="00543230" w14:paraId="448107CE" w14:textId="77777777" w:rsidTr="004E0926">
        <w:trPr>
          <w:jc w:val="center"/>
        </w:trPr>
        <w:tc>
          <w:tcPr>
            <w:tcW w:w="667" w:type="dxa"/>
            <w:tcBorders>
              <w:top w:val="single" w:sz="6" w:space="0" w:color="auto"/>
              <w:bottom w:val="single" w:sz="6" w:space="0" w:color="auto"/>
            </w:tcBorders>
          </w:tcPr>
          <w:p w14:paraId="1FE56874" w14:textId="77777777" w:rsidR="00543230" w:rsidRPr="00543230" w:rsidRDefault="00543230" w:rsidP="007168E2">
            <w:pPr>
              <w:pStyle w:val="ISOMB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600" w:type="dxa"/>
            <w:tcBorders>
              <w:top w:val="single" w:sz="6" w:space="0" w:color="auto"/>
              <w:bottom w:val="single" w:sz="6" w:space="0" w:color="auto"/>
            </w:tcBorders>
          </w:tcPr>
          <w:p w14:paraId="3EE4F645" w14:textId="77777777" w:rsidR="00543230" w:rsidRPr="00543230" w:rsidRDefault="00543230" w:rsidP="007168E2">
            <w:pPr>
              <w:pStyle w:val="ISOMB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1320" w:type="dxa"/>
            <w:tcBorders>
              <w:top w:val="single" w:sz="6" w:space="0" w:color="auto"/>
              <w:bottom w:val="single" w:sz="6" w:space="0" w:color="auto"/>
            </w:tcBorders>
          </w:tcPr>
          <w:p w14:paraId="70C87D85" w14:textId="77777777" w:rsidR="00543230" w:rsidRPr="00543230" w:rsidRDefault="00543230" w:rsidP="007168E2">
            <w:pPr>
              <w:pStyle w:val="ISOClause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1264" w:type="dxa"/>
            <w:tcBorders>
              <w:top w:val="single" w:sz="6" w:space="0" w:color="auto"/>
              <w:bottom w:val="single" w:sz="6" w:space="0" w:color="auto"/>
            </w:tcBorders>
          </w:tcPr>
          <w:p w14:paraId="568449F5" w14:textId="77777777" w:rsidR="00543230" w:rsidRPr="00543230" w:rsidRDefault="00543230" w:rsidP="007168E2">
            <w:pPr>
              <w:pStyle w:val="ISOParagraph"/>
              <w:spacing w:before="60" w:after="60" w:line="240" w:lineRule="auto"/>
              <w:rPr>
                <w:rFonts w:cs="Arial"/>
                <w:szCs w:val="18"/>
                <w:lang w:val="en-CA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</w:tcPr>
          <w:p w14:paraId="2C16128C" w14:textId="77777777" w:rsidR="00543230" w:rsidRPr="00543230" w:rsidRDefault="00543230" w:rsidP="007168E2">
            <w:pPr>
              <w:pStyle w:val="ISOCommType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4529" w:type="dxa"/>
            <w:tcBorders>
              <w:top w:val="single" w:sz="6" w:space="0" w:color="auto"/>
              <w:bottom w:val="single" w:sz="6" w:space="0" w:color="auto"/>
            </w:tcBorders>
          </w:tcPr>
          <w:p w14:paraId="65D256D4" w14:textId="77777777" w:rsidR="00543230" w:rsidRPr="00543230" w:rsidRDefault="00543230" w:rsidP="007168E2">
            <w:pPr>
              <w:pStyle w:val="ISOComments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4200" w:type="dxa"/>
            <w:tcBorders>
              <w:top w:val="single" w:sz="6" w:space="0" w:color="auto"/>
              <w:bottom w:val="single" w:sz="6" w:space="0" w:color="auto"/>
            </w:tcBorders>
          </w:tcPr>
          <w:p w14:paraId="5159F847" w14:textId="77777777" w:rsidR="00543230" w:rsidRPr="00543230" w:rsidRDefault="00543230" w:rsidP="007168E2">
            <w:pPr>
              <w:pStyle w:val="ISOChange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2605" w:type="dxa"/>
            <w:tcBorders>
              <w:top w:val="single" w:sz="6" w:space="0" w:color="auto"/>
              <w:bottom w:val="single" w:sz="6" w:space="0" w:color="auto"/>
            </w:tcBorders>
          </w:tcPr>
          <w:p w14:paraId="03969FE7" w14:textId="77777777" w:rsidR="00543230" w:rsidRPr="00543230" w:rsidRDefault="00543230" w:rsidP="007168E2">
            <w:pPr>
              <w:pStyle w:val="ISOSecretObservations"/>
              <w:spacing w:before="60" w:after="60" w:line="240" w:lineRule="auto"/>
              <w:rPr>
                <w:rFonts w:cs="Arial"/>
                <w:szCs w:val="18"/>
              </w:rPr>
            </w:pPr>
          </w:p>
        </w:tc>
      </w:tr>
      <w:tr w:rsidR="00543230" w14:paraId="58996C76" w14:textId="77777777" w:rsidTr="004E0926">
        <w:trPr>
          <w:jc w:val="center"/>
        </w:trPr>
        <w:tc>
          <w:tcPr>
            <w:tcW w:w="667" w:type="dxa"/>
            <w:tcBorders>
              <w:top w:val="single" w:sz="6" w:space="0" w:color="auto"/>
              <w:bottom w:val="single" w:sz="6" w:space="0" w:color="auto"/>
            </w:tcBorders>
          </w:tcPr>
          <w:p w14:paraId="6A8721C9" w14:textId="77777777" w:rsidR="00543230" w:rsidRPr="00543230" w:rsidRDefault="00543230" w:rsidP="007168E2">
            <w:pPr>
              <w:pStyle w:val="ISOMB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600" w:type="dxa"/>
            <w:tcBorders>
              <w:top w:val="single" w:sz="6" w:space="0" w:color="auto"/>
              <w:bottom w:val="single" w:sz="6" w:space="0" w:color="auto"/>
            </w:tcBorders>
          </w:tcPr>
          <w:p w14:paraId="5D280B49" w14:textId="77777777" w:rsidR="00543230" w:rsidRPr="00543230" w:rsidRDefault="00543230" w:rsidP="007168E2">
            <w:pPr>
              <w:pStyle w:val="ISOMB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1320" w:type="dxa"/>
            <w:tcBorders>
              <w:top w:val="single" w:sz="6" w:space="0" w:color="auto"/>
              <w:bottom w:val="single" w:sz="6" w:space="0" w:color="auto"/>
            </w:tcBorders>
          </w:tcPr>
          <w:p w14:paraId="6445E59B" w14:textId="77777777" w:rsidR="00543230" w:rsidRPr="00543230" w:rsidRDefault="00543230" w:rsidP="007168E2">
            <w:pPr>
              <w:pStyle w:val="ISOClause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1264" w:type="dxa"/>
            <w:tcBorders>
              <w:top w:val="single" w:sz="6" w:space="0" w:color="auto"/>
              <w:bottom w:val="single" w:sz="6" w:space="0" w:color="auto"/>
            </w:tcBorders>
          </w:tcPr>
          <w:p w14:paraId="68864F56" w14:textId="77777777" w:rsidR="00543230" w:rsidRPr="00543230" w:rsidRDefault="00543230" w:rsidP="007168E2">
            <w:pPr>
              <w:pStyle w:val="ISOParagraph"/>
              <w:spacing w:before="60" w:after="60" w:line="240" w:lineRule="auto"/>
              <w:rPr>
                <w:rFonts w:cs="Arial"/>
                <w:szCs w:val="18"/>
                <w:lang w:val="en-CA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</w:tcPr>
          <w:p w14:paraId="039E82E4" w14:textId="77777777" w:rsidR="00543230" w:rsidRPr="00543230" w:rsidRDefault="00543230" w:rsidP="007168E2">
            <w:pPr>
              <w:pStyle w:val="ISOCommType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4529" w:type="dxa"/>
            <w:tcBorders>
              <w:top w:val="single" w:sz="6" w:space="0" w:color="auto"/>
              <w:bottom w:val="single" w:sz="6" w:space="0" w:color="auto"/>
            </w:tcBorders>
          </w:tcPr>
          <w:p w14:paraId="731026D6" w14:textId="77777777" w:rsidR="00543230" w:rsidRPr="00543230" w:rsidRDefault="00543230" w:rsidP="007168E2">
            <w:pPr>
              <w:pStyle w:val="ISOComments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4200" w:type="dxa"/>
            <w:tcBorders>
              <w:top w:val="single" w:sz="6" w:space="0" w:color="auto"/>
              <w:bottom w:val="single" w:sz="6" w:space="0" w:color="auto"/>
            </w:tcBorders>
          </w:tcPr>
          <w:p w14:paraId="4DAEE0EB" w14:textId="77777777" w:rsidR="00543230" w:rsidRPr="00543230" w:rsidRDefault="00543230" w:rsidP="007168E2">
            <w:pPr>
              <w:pStyle w:val="ISOChange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2605" w:type="dxa"/>
            <w:tcBorders>
              <w:top w:val="single" w:sz="6" w:space="0" w:color="auto"/>
              <w:bottom w:val="single" w:sz="6" w:space="0" w:color="auto"/>
            </w:tcBorders>
          </w:tcPr>
          <w:p w14:paraId="48F776E8" w14:textId="77777777" w:rsidR="00543230" w:rsidRPr="00543230" w:rsidRDefault="00543230" w:rsidP="007168E2">
            <w:pPr>
              <w:pStyle w:val="ISOSecretObservations"/>
              <w:spacing w:before="60" w:after="60" w:line="240" w:lineRule="auto"/>
              <w:rPr>
                <w:rFonts w:cs="Arial"/>
                <w:szCs w:val="18"/>
              </w:rPr>
            </w:pPr>
          </w:p>
        </w:tc>
      </w:tr>
    </w:tbl>
    <w:p w14:paraId="051693EC" w14:textId="77777777" w:rsidR="00FF0862" w:rsidRDefault="00FF0862">
      <w:pPr>
        <w:spacing w:line="240" w:lineRule="exact"/>
      </w:pPr>
    </w:p>
    <w:p w14:paraId="3E40900D" w14:textId="77777777" w:rsidR="00EA33A8" w:rsidRDefault="00EA33A8">
      <w:pPr>
        <w:spacing w:line="240" w:lineRule="exact"/>
      </w:pPr>
    </w:p>
    <w:sectPr w:rsidR="00EA33A8">
      <w:headerReference w:type="default" r:id="rId7"/>
      <w:footerReference w:type="default" r:id="rId8"/>
      <w:headerReference w:type="first" r:id="rId9"/>
      <w:footerReference w:type="first" r:id="rId10"/>
      <w:type w:val="continuous"/>
      <w:pgSz w:w="16840" w:h="11907" w:orient="landscape" w:code="9"/>
      <w:pgMar w:top="851" w:right="851" w:bottom="851" w:left="851" w:header="567" w:footer="567" w:gutter="0"/>
      <w:pgNumType w:start="1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6B07FB" w14:textId="77777777" w:rsidR="00C56DF6" w:rsidRDefault="00C56DF6">
      <w:r>
        <w:separator/>
      </w:r>
    </w:p>
  </w:endnote>
  <w:endnote w:type="continuationSeparator" w:id="0">
    <w:p w14:paraId="14401AD6" w14:textId="77777777" w:rsidR="00C56DF6" w:rsidRDefault="00C56D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Yu Gothic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C0C05C" w14:textId="77777777" w:rsidR="00A608BF" w:rsidRDefault="00A608BF">
    <w:pPr>
      <w:pStyle w:val="Footer"/>
      <w:tabs>
        <w:tab w:val="clear" w:pos="4820"/>
        <w:tab w:val="clear" w:pos="9639"/>
        <w:tab w:val="left" w:pos="284"/>
        <w:tab w:val="left" w:pos="3969"/>
      </w:tabs>
      <w:spacing w:before="20" w:after="20"/>
      <w:jc w:val="left"/>
      <w:rPr>
        <w:rStyle w:val="PageNumber"/>
        <w:bCs/>
        <w:sz w:val="16"/>
      </w:rPr>
    </w:pPr>
    <w:r>
      <w:rPr>
        <w:rStyle w:val="PageNumber"/>
        <w:bCs/>
        <w:sz w:val="16"/>
      </w:rPr>
      <w:t>1</w:t>
    </w:r>
    <w:r>
      <w:rPr>
        <w:rStyle w:val="PageNumber"/>
        <w:bCs/>
        <w:sz w:val="16"/>
      </w:rPr>
      <w:tab/>
    </w:r>
    <w:r>
      <w:rPr>
        <w:rStyle w:val="PageNumber"/>
        <w:b/>
        <w:sz w:val="16"/>
      </w:rPr>
      <w:t>CO</w:t>
    </w:r>
    <w:r>
      <w:rPr>
        <w:rStyle w:val="PageNumber"/>
        <w:bCs/>
        <w:sz w:val="16"/>
      </w:rPr>
      <w:t xml:space="preserve"> = Contributing Organisation (HOs should use 2 character codes e.g. FR AU etc.)</w:t>
    </w:r>
  </w:p>
  <w:p w14:paraId="45A07C10" w14:textId="77777777" w:rsidR="00A608BF" w:rsidRDefault="00A608BF">
    <w:pPr>
      <w:pStyle w:val="Footer"/>
      <w:tabs>
        <w:tab w:val="clear" w:pos="4820"/>
        <w:tab w:val="clear" w:pos="9639"/>
        <w:tab w:val="left" w:pos="284"/>
        <w:tab w:val="left" w:pos="1843"/>
        <w:tab w:val="left" w:pos="2268"/>
        <w:tab w:val="left" w:pos="3119"/>
        <w:tab w:val="left" w:pos="4395"/>
      </w:tabs>
      <w:spacing w:before="20" w:after="20"/>
      <w:jc w:val="left"/>
      <w:rPr>
        <w:rStyle w:val="PageNumber"/>
        <w:bCs/>
        <w:sz w:val="16"/>
      </w:rPr>
    </w:pPr>
    <w:r>
      <w:rPr>
        <w:rStyle w:val="PageNumber"/>
        <w:sz w:val="16"/>
      </w:rPr>
      <w:t>2</w:t>
    </w:r>
    <w:r>
      <w:rPr>
        <w:rStyle w:val="PageNumber"/>
        <w:b/>
        <w:sz w:val="16"/>
      </w:rPr>
      <w:tab/>
      <w:t>Type of comment:</w:t>
    </w:r>
    <w:r>
      <w:rPr>
        <w:rStyle w:val="PageNumber"/>
        <w:bCs/>
        <w:sz w:val="16"/>
      </w:rPr>
      <w:tab/>
    </w:r>
    <w:r>
      <w:rPr>
        <w:rStyle w:val="PageNumber"/>
        <w:b/>
        <w:sz w:val="16"/>
      </w:rPr>
      <w:t>ge</w:t>
    </w:r>
    <w:r>
      <w:rPr>
        <w:rStyle w:val="PageNumber"/>
        <w:bCs/>
        <w:sz w:val="16"/>
      </w:rPr>
      <w:t xml:space="preserve"> = general</w:t>
    </w:r>
    <w:r>
      <w:rPr>
        <w:rStyle w:val="PageNumber"/>
        <w:bCs/>
        <w:sz w:val="16"/>
      </w:rPr>
      <w:tab/>
    </w:r>
    <w:r>
      <w:rPr>
        <w:rStyle w:val="PageNumber"/>
        <w:b/>
        <w:sz w:val="16"/>
      </w:rPr>
      <w:t>te</w:t>
    </w:r>
    <w:r>
      <w:rPr>
        <w:rStyle w:val="PageNumber"/>
        <w:bCs/>
        <w:sz w:val="16"/>
      </w:rPr>
      <w:t xml:space="preserve"> = technical </w:t>
    </w:r>
    <w:r>
      <w:rPr>
        <w:rStyle w:val="PageNumber"/>
        <w:bCs/>
        <w:sz w:val="16"/>
      </w:rPr>
      <w:tab/>
    </w:r>
    <w:r>
      <w:rPr>
        <w:rStyle w:val="PageNumber"/>
        <w:b/>
        <w:sz w:val="16"/>
      </w:rPr>
      <w:t>ed</w:t>
    </w:r>
    <w:r>
      <w:rPr>
        <w:rStyle w:val="PageNumber"/>
        <w:bCs/>
        <w:sz w:val="16"/>
      </w:rPr>
      <w:t xml:space="preserve"> = editorial</w:t>
    </w:r>
  </w:p>
  <w:p w14:paraId="38C44835" w14:textId="77777777" w:rsidR="00A608BF" w:rsidRDefault="00A608BF">
    <w:pPr>
      <w:pStyle w:val="Footer"/>
      <w:tabs>
        <w:tab w:val="clear" w:pos="4820"/>
        <w:tab w:val="clear" w:pos="9639"/>
        <w:tab w:val="left" w:pos="284"/>
        <w:tab w:val="left" w:pos="1843"/>
        <w:tab w:val="left" w:pos="2268"/>
        <w:tab w:val="left" w:pos="3119"/>
        <w:tab w:val="left" w:pos="4395"/>
      </w:tabs>
      <w:spacing w:before="20" w:after="20"/>
      <w:jc w:val="left"/>
      <w:rPr>
        <w:rStyle w:val="PageNumber"/>
        <w:bCs/>
        <w:sz w:val="16"/>
      </w:rPr>
    </w:pPr>
    <w:r>
      <w:rPr>
        <w:rStyle w:val="PageNumber"/>
        <w:bCs/>
        <w:sz w:val="16"/>
      </w:rPr>
      <w:t xml:space="preserve">3     Whilst not compulsory, comments are more likely to be accepted if accompanied by a proposed change. </w:t>
    </w:r>
  </w:p>
  <w:p w14:paraId="5D12DD4A" w14:textId="77777777" w:rsidR="00A608BF" w:rsidRDefault="00A608BF">
    <w:pPr>
      <w:pStyle w:val="Footer"/>
      <w:tabs>
        <w:tab w:val="clear" w:pos="4820"/>
        <w:tab w:val="clear" w:pos="9639"/>
        <w:tab w:val="left" w:pos="426"/>
      </w:tabs>
      <w:spacing w:before="20" w:after="20"/>
      <w:jc w:val="left"/>
      <w:rPr>
        <w:rStyle w:val="PageNumber"/>
        <w:bCs/>
        <w:sz w:val="16"/>
      </w:rPr>
    </w:pPr>
    <w:r>
      <w:rPr>
        <w:rStyle w:val="PageNumber"/>
        <w:b/>
        <w:sz w:val="16"/>
      </w:rPr>
      <w:t>NOTE</w:t>
    </w:r>
    <w:r>
      <w:rPr>
        <w:rStyle w:val="PageNumber"/>
        <w:bCs/>
        <w:sz w:val="16"/>
      </w:rPr>
      <w:tab/>
      <w:t>Columns 1, 2, 4, 5 are compulsory.</w:t>
    </w:r>
  </w:p>
  <w:p w14:paraId="37C03706" w14:textId="77777777" w:rsidR="00A608BF" w:rsidRDefault="00A608BF">
    <w:pPr>
      <w:pStyle w:val="Footer"/>
      <w:tabs>
        <w:tab w:val="clear" w:pos="4820"/>
        <w:tab w:val="clear" w:pos="9639"/>
      </w:tabs>
      <w:jc w:val="right"/>
      <w:rPr>
        <w:rStyle w:val="PageNumber"/>
        <w:sz w:val="16"/>
      </w:rPr>
    </w:pPr>
    <w:r>
      <w:rPr>
        <w:rStyle w:val="PageNumber"/>
        <w:sz w:val="16"/>
        <w:lang w:val="en-US"/>
      </w:rPr>
      <w:t xml:space="preserve">page </w:t>
    </w:r>
    <w:r>
      <w:rPr>
        <w:rStyle w:val="PageNumber"/>
        <w:sz w:val="16"/>
        <w:lang w:val="en-US"/>
      </w:rPr>
      <w:fldChar w:fldCharType="begin"/>
    </w:r>
    <w:r>
      <w:rPr>
        <w:rStyle w:val="PageNumber"/>
        <w:sz w:val="16"/>
        <w:lang w:val="en-US"/>
      </w:rPr>
      <w:instrText xml:space="preserve"> PAGE </w:instrText>
    </w:r>
    <w:r>
      <w:rPr>
        <w:rStyle w:val="PageNumber"/>
        <w:sz w:val="16"/>
        <w:lang w:val="en-US"/>
      </w:rPr>
      <w:fldChar w:fldCharType="separate"/>
    </w:r>
    <w:r w:rsidR="00D068F7">
      <w:rPr>
        <w:rStyle w:val="PageNumber"/>
        <w:noProof/>
        <w:sz w:val="16"/>
        <w:lang w:val="en-US"/>
      </w:rPr>
      <w:t>3</w:t>
    </w:r>
    <w:r>
      <w:rPr>
        <w:rStyle w:val="PageNumber"/>
        <w:sz w:val="16"/>
        <w:lang w:val="en-US"/>
      </w:rPr>
      <w:fldChar w:fldCharType="end"/>
    </w:r>
    <w:r>
      <w:rPr>
        <w:rStyle w:val="PageNumber"/>
        <w:sz w:val="16"/>
        <w:lang w:val="en-US"/>
      </w:rPr>
      <w:t xml:space="preserve"> of </w:t>
    </w:r>
    <w:r>
      <w:rPr>
        <w:rStyle w:val="PageNumber"/>
        <w:sz w:val="16"/>
        <w:lang w:val="en-US"/>
      </w:rPr>
      <w:fldChar w:fldCharType="begin"/>
    </w:r>
    <w:r>
      <w:rPr>
        <w:rStyle w:val="PageNumber"/>
        <w:sz w:val="16"/>
        <w:lang w:val="en-US"/>
      </w:rPr>
      <w:instrText xml:space="preserve"> NUMPAGES </w:instrText>
    </w:r>
    <w:r>
      <w:rPr>
        <w:rStyle w:val="PageNumber"/>
        <w:sz w:val="16"/>
        <w:lang w:val="en-US"/>
      </w:rPr>
      <w:fldChar w:fldCharType="separate"/>
    </w:r>
    <w:r w:rsidR="00D068F7">
      <w:rPr>
        <w:rStyle w:val="PageNumber"/>
        <w:noProof/>
        <w:sz w:val="16"/>
        <w:lang w:val="en-US"/>
      </w:rPr>
      <w:t>3</w:t>
    </w:r>
    <w:r>
      <w:rPr>
        <w:rStyle w:val="PageNumber"/>
        <w:sz w:val="16"/>
        <w:lang w:val="en-US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97C33A" w14:textId="77777777" w:rsidR="00A608BF" w:rsidRDefault="00A608BF">
    <w:pPr>
      <w:pStyle w:val="Footer"/>
      <w:tabs>
        <w:tab w:val="clear" w:pos="4820"/>
        <w:tab w:val="clear" w:pos="9639"/>
        <w:tab w:val="left" w:pos="284"/>
        <w:tab w:val="left" w:pos="3969"/>
      </w:tabs>
      <w:spacing w:before="20" w:after="20"/>
      <w:jc w:val="left"/>
      <w:rPr>
        <w:rStyle w:val="PageNumber"/>
        <w:bCs/>
        <w:sz w:val="16"/>
      </w:rPr>
    </w:pPr>
    <w:r>
      <w:rPr>
        <w:rStyle w:val="PageNumber"/>
        <w:bCs/>
        <w:sz w:val="16"/>
      </w:rPr>
      <w:t>1</w:t>
    </w:r>
    <w:r>
      <w:rPr>
        <w:rStyle w:val="PageNumber"/>
        <w:bCs/>
        <w:sz w:val="16"/>
      </w:rPr>
      <w:tab/>
    </w:r>
    <w:r>
      <w:rPr>
        <w:rStyle w:val="PageNumber"/>
        <w:b/>
        <w:sz w:val="16"/>
      </w:rPr>
      <w:t>MB</w:t>
    </w:r>
    <w:r>
      <w:rPr>
        <w:rStyle w:val="PageNumber"/>
        <w:bCs/>
        <w:sz w:val="16"/>
      </w:rPr>
      <w:t xml:space="preserve"> = Member body (enter the ISO 3166 two-letter country code, e.g. CN for </w:t>
    </w:r>
    <w:smartTag w:uri="urn:schemas-microsoft-com:office:smarttags" w:element="place">
      <w:smartTag w:uri="urn:schemas-microsoft-com:office:smarttags" w:element="country-region">
        <w:r>
          <w:rPr>
            <w:rStyle w:val="PageNumber"/>
            <w:bCs/>
            <w:sz w:val="16"/>
          </w:rPr>
          <w:t>China</w:t>
        </w:r>
      </w:smartTag>
    </w:smartTag>
    <w:r>
      <w:rPr>
        <w:rStyle w:val="PageNumber"/>
        <w:bCs/>
        <w:sz w:val="16"/>
      </w:rPr>
      <w:t>)</w:t>
    </w:r>
    <w:r>
      <w:rPr>
        <w:rStyle w:val="PageNumber"/>
        <w:bCs/>
        <w:sz w:val="16"/>
      </w:rPr>
      <w:tab/>
    </w:r>
    <w:r>
      <w:rPr>
        <w:rStyle w:val="PageNumber"/>
        <w:b/>
        <w:sz w:val="16"/>
      </w:rPr>
      <w:t>**</w:t>
    </w:r>
    <w:r>
      <w:rPr>
        <w:rStyle w:val="PageNumber"/>
        <w:bCs/>
        <w:sz w:val="16"/>
      </w:rPr>
      <w:t xml:space="preserve"> = ISO/CS editing unit</w:t>
    </w:r>
  </w:p>
  <w:p w14:paraId="262961D6" w14:textId="77777777" w:rsidR="00A608BF" w:rsidRDefault="00A608BF">
    <w:pPr>
      <w:pStyle w:val="Footer"/>
      <w:tabs>
        <w:tab w:val="clear" w:pos="4820"/>
        <w:tab w:val="clear" w:pos="9639"/>
        <w:tab w:val="left" w:pos="284"/>
        <w:tab w:val="left" w:pos="1843"/>
        <w:tab w:val="left" w:pos="2268"/>
        <w:tab w:val="left" w:pos="3119"/>
        <w:tab w:val="left" w:pos="4395"/>
      </w:tabs>
      <w:spacing w:before="20" w:after="20"/>
      <w:jc w:val="left"/>
      <w:rPr>
        <w:rStyle w:val="PageNumber"/>
        <w:bCs/>
        <w:sz w:val="16"/>
      </w:rPr>
    </w:pPr>
    <w:r>
      <w:rPr>
        <w:rStyle w:val="PageNumber"/>
        <w:sz w:val="16"/>
      </w:rPr>
      <w:t>2</w:t>
    </w:r>
    <w:r>
      <w:rPr>
        <w:rStyle w:val="PageNumber"/>
        <w:b/>
        <w:sz w:val="16"/>
      </w:rPr>
      <w:tab/>
      <w:t>Type of comment</w:t>
    </w:r>
    <w:r>
      <w:rPr>
        <w:rStyle w:val="PageNumber"/>
        <w:bCs/>
        <w:sz w:val="16"/>
      </w:rPr>
      <w:t>:</w:t>
    </w:r>
    <w:r>
      <w:rPr>
        <w:rStyle w:val="PageNumber"/>
        <w:bCs/>
        <w:sz w:val="16"/>
      </w:rPr>
      <w:tab/>
      <w:t>ge = general</w:t>
    </w:r>
    <w:r>
      <w:rPr>
        <w:rStyle w:val="PageNumber"/>
        <w:bCs/>
        <w:sz w:val="16"/>
      </w:rPr>
      <w:tab/>
      <w:t xml:space="preserve">te = technical </w:t>
    </w:r>
    <w:r>
      <w:rPr>
        <w:rStyle w:val="PageNumber"/>
        <w:bCs/>
        <w:sz w:val="16"/>
      </w:rPr>
      <w:tab/>
      <w:t xml:space="preserve">ed = editorial </w:t>
    </w:r>
  </w:p>
  <w:p w14:paraId="1C9B1973" w14:textId="77777777" w:rsidR="00A608BF" w:rsidRDefault="00A608BF">
    <w:pPr>
      <w:pStyle w:val="Footer"/>
      <w:tabs>
        <w:tab w:val="clear" w:pos="4820"/>
        <w:tab w:val="clear" w:pos="9639"/>
        <w:tab w:val="left" w:pos="284"/>
      </w:tabs>
      <w:spacing w:before="20" w:after="20"/>
      <w:jc w:val="left"/>
      <w:rPr>
        <w:rStyle w:val="PageNumber"/>
        <w:bCs/>
        <w:sz w:val="16"/>
      </w:rPr>
    </w:pPr>
    <w:r>
      <w:rPr>
        <w:rStyle w:val="PageNumber"/>
        <w:b/>
        <w:sz w:val="16"/>
      </w:rPr>
      <w:t>NB</w:t>
    </w:r>
    <w:r>
      <w:rPr>
        <w:rStyle w:val="PageNumber"/>
        <w:bCs/>
        <w:sz w:val="16"/>
      </w:rPr>
      <w:tab/>
      <w:t>Columns 1, 2, 4, 5 are compulsory.</w:t>
    </w:r>
  </w:p>
  <w:p w14:paraId="052C07EE" w14:textId="77777777" w:rsidR="00A608BF" w:rsidRDefault="00A608BF">
    <w:pPr>
      <w:pStyle w:val="Footer"/>
      <w:tabs>
        <w:tab w:val="clear" w:pos="4820"/>
        <w:tab w:val="clear" w:pos="9639"/>
      </w:tabs>
      <w:jc w:val="right"/>
      <w:rPr>
        <w:rStyle w:val="PageNumber"/>
        <w:sz w:val="16"/>
      </w:rPr>
    </w:pPr>
    <w:r>
      <w:rPr>
        <w:rStyle w:val="PageNumber"/>
        <w:sz w:val="16"/>
        <w:lang w:val="en-US"/>
      </w:rPr>
      <w:t xml:space="preserve">page </w:t>
    </w:r>
    <w:r>
      <w:rPr>
        <w:rStyle w:val="PageNumber"/>
        <w:sz w:val="16"/>
        <w:lang w:val="en-US"/>
      </w:rPr>
      <w:fldChar w:fldCharType="begin"/>
    </w:r>
    <w:r>
      <w:rPr>
        <w:rStyle w:val="PageNumber"/>
        <w:sz w:val="16"/>
        <w:lang w:val="en-US"/>
      </w:rPr>
      <w:instrText xml:space="preserve"> PAGE </w:instrText>
    </w:r>
    <w:r>
      <w:rPr>
        <w:rStyle w:val="PageNumber"/>
        <w:sz w:val="16"/>
        <w:lang w:val="en-US"/>
      </w:rPr>
      <w:fldChar w:fldCharType="separate"/>
    </w:r>
    <w:r>
      <w:rPr>
        <w:rStyle w:val="PageNumber"/>
        <w:noProof/>
        <w:sz w:val="16"/>
        <w:lang w:val="en-US"/>
      </w:rPr>
      <w:t>1</w:t>
    </w:r>
    <w:r>
      <w:rPr>
        <w:rStyle w:val="PageNumber"/>
        <w:sz w:val="16"/>
        <w:lang w:val="en-US"/>
      </w:rPr>
      <w:fldChar w:fldCharType="end"/>
    </w:r>
    <w:r>
      <w:rPr>
        <w:rStyle w:val="PageNumber"/>
        <w:sz w:val="16"/>
        <w:lang w:val="en-US"/>
      </w:rPr>
      <w:t xml:space="preserve"> of </w:t>
    </w:r>
    <w:r>
      <w:rPr>
        <w:rStyle w:val="PageNumber"/>
        <w:sz w:val="16"/>
        <w:lang w:val="en-US"/>
      </w:rPr>
      <w:fldChar w:fldCharType="begin"/>
    </w:r>
    <w:r>
      <w:rPr>
        <w:rStyle w:val="PageNumber"/>
        <w:sz w:val="16"/>
        <w:lang w:val="en-US"/>
      </w:rPr>
      <w:instrText xml:space="preserve"> NUMPAGES </w:instrText>
    </w:r>
    <w:r>
      <w:rPr>
        <w:rStyle w:val="PageNumber"/>
        <w:sz w:val="16"/>
        <w:lang w:val="en-US"/>
      </w:rPr>
      <w:fldChar w:fldCharType="separate"/>
    </w:r>
    <w:r>
      <w:rPr>
        <w:rStyle w:val="PageNumber"/>
        <w:noProof/>
        <w:sz w:val="16"/>
        <w:lang w:val="en-US"/>
      </w:rPr>
      <w:t>3</w:t>
    </w:r>
    <w:r>
      <w:rPr>
        <w:rStyle w:val="PageNumber"/>
        <w:sz w:val="16"/>
        <w:lang w:val="en-US"/>
      </w:rPr>
      <w:fldChar w:fldCharType="end"/>
    </w:r>
  </w:p>
  <w:p w14:paraId="0538DCF4" w14:textId="77777777" w:rsidR="00A608BF" w:rsidRDefault="00A608BF">
    <w:pPr>
      <w:pStyle w:val="Footer"/>
      <w:jc w:val="left"/>
      <w:rPr>
        <w:sz w:val="14"/>
      </w:rPr>
    </w:pPr>
    <w:r>
      <w:rPr>
        <w:rStyle w:val="PageNumber"/>
        <w:sz w:val="16"/>
      </w:rPr>
      <w:t>FORM 13B (ISO) version 2001-09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41FDEB" w14:textId="77777777" w:rsidR="00C56DF6" w:rsidRDefault="00C56DF6">
      <w:r>
        <w:separator/>
      </w:r>
    </w:p>
  </w:footnote>
  <w:footnote w:type="continuationSeparator" w:id="0">
    <w:p w14:paraId="68DA168F" w14:textId="77777777" w:rsidR="00C56DF6" w:rsidRDefault="00C56D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5503" w:type="dxa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V w:val="single" w:sz="6" w:space="0" w:color="auto"/>
      </w:tblBorders>
      <w:tblLayout w:type="fixed"/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8688"/>
      <w:gridCol w:w="2294"/>
      <w:gridCol w:w="4521"/>
    </w:tblGrid>
    <w:tr w:rsidR="00A608BF" w14:paraId="651326CE" w14:textId="77777777">
      <w:trPr>
        <w:cantSplit/>
        <w:jc w:val="center"/>
      </w:trPr>
      <w:tc>
        <w:tcPr>
          <w:tcW w:w="8688" w:type="dxa"/>
          <w:tcBorders>
            <w:top w:val="nil"/>
            <w:left w:val="nil"/>
            <w:bottom w:val="nil"/>
            <w:right w:val="nil"/>
          </w:tcBorders>
        </w:tcPr>
        <w:p w14:paraId="362F260B" w14:textId="77777777" w:rsidR="00A608BF" w:rsidRDefault="00A608BF" w:rsidP="00EF47A6">
          <w:pPr>
            <w:pStyle w:val="ISOComments"/>
            <w:spacing w:before="60" w:after="60"/>
          </w:pPr>
          <w:r>
            <w:rPr>
              <w:rStyle w:val="MTEquationSection"/>
              <w:b/>
              <w:bCs/>
              <w:color w:val="auto"/>
              <w:sz w:val="22"/>
            </w:rPr>
            <w:t xml:space="preserve">comments and editorial observations </w:t>
          </w:r>
        </w:p>
      </w:tc>
      <w:tc>
        <w:tcPr>
          <w:tcW w:w="2294" w:type="dxa"/>
          <w:tcBorders>
            <w:top w:val="single" w:sz="6" w:space="0" w:color="auto"/>
            <w:left w:val="single" w:sz="6" w:space="0" w:color="auto"/>
            <w:bottom w:val="single" w:sz="6" w:space="0" w:color="auto"/>
          </w:tcBorders>
        </w:tcPr>
        <w:p w14:paraId="49D33748" w14:textId="657DCD2A" w:rsidR="00A608BF" w:rsidRDefault="00A608BF" w:rsidP="003C52A9">
          <w:pPr>
            <w:pStyle w:val="ISOChange"/>
            <w:spacing w:before="60" w:after="60"/>
            <w:rPr>
              <w:bCs/>
            </w:rPr>
          </w:pPr>
          <w:r>
            <w:rPr>
              <w:bCs/>
            </w:rPr>
            <w:t xml:space="preserve">Date: </w:t>
          </w:r>
          <w:r w:rsidR="00426A9B">
            <w:rPr>
              <w:bCs/>
            </w:rPr>
            <w:t>30</w:t>
          </w:r>
          <w:r w:rsidR="00AC4890">
            <w:rPr>
              <w:bCs/>
            </w:rPr>
            <w:t>-</w:t>
          </w:r>
          <w:r w:rsidR="00426A9B">
            <w:rPr>
              <w:bCs/>
            </w:rPr>
            <w:t>SEP</w:t>
          </w:r>
          <w:r w:rsidR="00AC4890">
            <w:rPr>
              <w:bCs/>
            </w:rPr>
            <w:t>-2024</w:t>
          </w:r>
        </w:p>
      </w:tc>
      <w:tc>
        <w:tcPr>
          <w:tcW w:w="4521" w:type="dxa"/>
          <w:tcBorders>
            <w:top w:val="single" w:sz="6" w:space="0" w:color="auto"/>
            <w:bottom w:val="single" w:sz="6" w:space="0" w:color="auto"/>
          </w:tcBorders>
        </w:tcPr>
        <w:p w14:paraId="46FCA357" w14:textId="2BF1E298" w:rsidR="00A608BF" w:rsidRDefault="00A608BF" w:rsidP="00D068F7">
          <w:pPr>
            <w:pStyle w:val="ISOSecretObservations"/>
            <w:spacing w:before="60" w:after="60"/>
            <w:rPr>
              <w:bCs/>
              <w:sz w:val="20"/>
            </w:rPr>
          </w:pPr>
          <w:r>
            <w:rPr>
              <w:bCs/>
            </w:rPr>
            <w:t>Document:</w:t>
          </w:r>
          <w:r>
            <w:rPr>
              <w:b/>
              <w:sz w:val="20"/>
            </w:rPr>
            <w:t xml:space="preserve"> </w:t>
          </w:r>
          <w:r w:rsidR="00543230">
            <w:rPr>
              <w:b/>
              <w:sz w:val="20"/>
            </w:rPr>
            <w:t>S</w:t>
          </w:r>
          <w:r w:rsidR="00426A9B">
            <w:rPr>
              <w:b/>
              <w:sz w:val="20"/>
            </w:rPr>
            <w:t>-158 and S-158:100</w:t>
          </w:r>
        </w:p>
      </w:tc>
    </w:tr>
  </w:tbl>
  <w:p w14:paraId="2AC4A3C0" w14:textId="77777777" w:rsidR="00A608BF" w:rsidRDefault="00A608BF">
    <w:pPr>
      <w:pStyle w:val="Header"/>
    </w:pPr>
  </w:p>
  <w:tbl>
    <w:tblPr>
      <w:tblW w:w="15700" w:type="dxa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641"/>
      <w:gridCol w:w="600"/>
      <w:gridCol w:w="1279"/>
      <w:gridCol w:w="1200"/>
      <w:gridCol w:w="720"/>
      <w:gridCol w:w="4455"/>
      <w:gridCol w:w="4253"/>
      <w:gridCol w:w="2552"/>
    </w:tblGrid>
    <w:tr w:rsidR="00A608BF" w14:paraId="5043A858" w14:textId="77777777" w:rsidTr="006D52E3">
      <w:trPr>
        <w:cantSplit/>
        <w:jc w:val="center"/>
      </w:trPr>
      <w:tc>
        <w:tcPr>
          <w:tcW w:w="641" w:type="dxa"/>
        </w:tcPr>
        <w:p w14:paraId="54CABA57" w14:textId="77777777" w:rsidR="00A608BF" w:rsidRDefault="00A608BF" w:rsidP="006D52E3">
          <w:pPr>
            <w:keepLines/>
            <w:spacing w:before="40" w:after="40" w:line="180" w:lineRule="exact"/>
            <w:jc w:val="center"/>
            <w:rPr>
              <w:sz w:val="16"/>
            </w:rPr>
          </w:pPr>
          <w:r>
            <w:rPr>
              <w:sz w:val="16"/>
            </w:rPr>
            <w:t>1</w:t>
          </w:r>
        </w:p>
      </w:tc>
      <w:tc>
        <w:tcPr>
          <w:tcW w:w="600" w:type="dxa"/>
        </w:tcPr>
        <w:p w14:paraId="005B814A" w14:textId="77777777" w:rsidR="00A608BF" w:rsidRDefault="00A608BF" w:rsidP="006D52E3">
          <w:pPr>
            <w:keepLines/>
            <w:spacing w:before="40" w:after="40" w:line="180" w:lineRule="exact"/>
            <w:jc w:val="center"/>
            <w:rPr>
              <w:sz w:val="16"/>
            </w:rPr>
          </w:pPr>
          <w:r>
            <w:rPr>
              <w:sz w:val="16"/>
            </w:rPr>
            <w:t>2</w:t>
          </w:r>
        </w:p>
      </w:tc>
      <w:tc>
        <w:tcPr>
          <w:tcW w:w="1279" w:type="dxa"/>
        </w:tcPr>
        <w:p w14:paraId="517B93A7" w14:textId="77777777" w:rsidR="00A608BF" w:rsidRDefault="00A608BF" w:rsidP="006D52E3">
          <w:pPr>
            <w:keepLines/>
            <w:spacing w:before="40" w:after="40" w:line="180" w:lineRule="exact"/>
            <w:jc w:val="center"/>
            <w:rPr>
              <w:sz w:val="16"/>
            </w:rPr>
          </w:pPr>
          <w:r>
            <w:rPr>
              <w:sz w:val="16"/>
            </w:rPr>
            <w:t>(3)</w:t>
          </w:r>
        </w:p>
      </w:tc>
      <w:tc>
        <w:tcPr>
          <w:tcW w:w="1200" w:type="dxa"/>
        </w:tcPr>
        <w:p w14:paraId="0CDC481D" w14:textId="77777777" w:rsidR="00A608BF" w:rsidRDefault="00A608BF" w:rsidP="006D52E3">
          <w:pPr>
            <w:keepLines/>
            <w:spacing w:before="40" w:after="40" w:line="180" w:lineRule="exact"/>
            <w:jc w:val="center"/>
            <w:rPr>
              <w:sz w:val="16"/>
            </w:rPr>
          </w:pPr>
          <w:r>
            <w:rPr>
              <w:sz w:val="16"/>
            </w:rPr>
            <w:t>4</w:t>
          </w:r>
        </w:p>
      </w:tc>
      <w:tc>
        <w:tcPr>
          <w:tcW w:w="720" w:type="dxa"/>
        </w:tcPr>
        <w:p w14:paraId="79C7253F" w14:textId="77777777" w:rsidR="00A608BF" w:rsidRDefault="00A608BF" w:rsidP="006D52E3">
          <w:pPr>
            <w:keepLines/>
            <w:spacing w:before="40" w:after="40" w:line="180" w:lineRule="exact"/>
            <w:jc w:val="center"/>
            <w:rPr>
              <w:sz w:val="16"/>
            </w:rPr>
          </w:pPr>
          <w:r>
            <w:rPr>
              <w:sz w:val="16"/>
            </w:rPr>
            <w:t>5</w:t>
          </w:r>
        </w:p>
      </w:tc>
      <w:tc>
        <w:tcPr>
          <w:tcW w:w="4455" w:type="dxa"/>
        </w:tcPr>
        <w:p w14:paraId="67ECE23D" w14:textId="77777777" w:rsidR="00A608BF" w:rsidRDefault="00A608BF" w:rsidP="006D52E3">
          <w:pPr>
            <w:keepLines/>
            <w:spacing w:before="40" w:after="40" w:line="180" w:lineRule="exact"/>
            <w:jc w:val="center"/>
            <w:rPr>
              <w:sz w:val="16"/>
            </w:rPr>
          </w:pPr>
          <w:r>
            <w:rPr>
              <w:sz w:val="16"/>
            </w:rPr>
            <w:t>(6)</w:t>
          </w:r>
        </w:p>
      </w:tc>
      <w:tc>
        <w:tcPr>
          <w:tcW w:w="4253" w:type="dxa"/>
        </w:tcPr>
        <w:p w14:paraId="05B01DD9" w14:textId="77777777" w:rsidR="00A608BF" w:rsidRDefault="00A608BF" w:rsidP="006D52E3">
          <w:pPr>
            <w:keepLines/>
            <w:spacing w:before="40" w:after="40" w:line="180" w:lineRule="exact"/>
            <w:jc w:val="center"/>
            <w:rPr>
              <w:sz w:val="16"/>
            </w:rPr>
          </w:pPr>
          <w:r>
            <w:rPr>
              <w:sz w:val="16"/>
            </w:rPr>
            <w:t>(7)</w:t>
          </w:r>
        </w:p>
      </w:tc>
      <w:tc>
        <w:tcPr>
          <w:tcW w:w="2552" w:type="dxa"/>
        </w:tcPr>
        <w:p w14:paraId="5075BF95" w14:textId="77777777" w:rsidR="00A608BF" w:rsidRDefault="00A608BF">
          <w:pPr>
            <w:keepLines/>
            <w:spacing w:before="40" w:after="40" w:line="180" w:lineRule="exact"/>
            <w:jc w:val="center"/>
            <w:rPr>
              <w:sz w:val="16"/>
            </w:rPr>
          </w:pPr>
        </w:p>
      </w:tc>
    </w:tr>
    <w:tr w:rsidR="00A608BF" w14:paraId="5DB8922C" w14:textId="77777777" w:rsidTr="006D52E3">
      <w:trPr>
        <w:cantSplit/>
        <w:trHeight w:val="1134"/>
        <w:jc w:val="center"/>
      </w:trPr>
      <w:tc>
        <w:tcPr>
          <w:tcW w:w="641" w:type="dxa"/>
          <w:textDirection w:val="tbRl"/>
        </w:tcPr>
        <w:p w14:paraId="4E9E236A" w14:textId="77777777" w:rsidR="00A608BF" w:rsidRDefault="00A608BF" w:rsidP="006D52E3">
          <w:pPr>
            <w:keepLines/>
            <w:spacing w:before="100" w:after="60" w:line="190" w:lineRule="exact"/>
            <w:ind w:left="113" w:right="113"/>
            <w:jc w:val="center"/>
            <w:rPr>
              <w:b/>
              <w:sz w:val="16"/>
            </w:rPr>
          </w:pPr>
          <w:r>
            <w:rPr>
              <w:b/>
              <w:sz w:val="16"/>
            </w:rPr>
            <w:t>Component</w:t>
          </w:r>
        </w:p>
      </w:tc>
      <w:tc>
        <w:tcPr>
          <w:tcW w:w="600" w:type="dxa"/>
        </w:tcPr>
        <w:p w14:paraId="23C1857B" w14:textId="77777777" w:rsidR="00A608BF" w:rsidRDefault="00A608BF">
          <w:pPr>
            <w:keepLines/>
            <w:spacing w:before="100" w:after="60" w:line="190" w:lineRule="exact"/>
            <w:jc w:val="center"/>
            <w:rPr>
              <w:b/>
              <w:sz w:val="16"/>
            </w:rPr>
          </w:pPr>
          <w:r>
            <w:rPr>
              <w:b/>
              <w:sz w:val="16"/>
            </w:rPr>
            <w:t>CO</w:t>
          </w:r>
          <w:r>
            <w:rPr>
              <w:b/>
              <w:bCs/>
              <w:position w:val="6"/>
              <w:sz w:val="12"/>
            </w:rPr>
            <w:t>1</w:t>
          </w:r>
          <w:r>
            <w:rPr>
              <w:b/>
              <w:sz w:val="16"/>
            </w:rPr>
            <w:br/>
          </w:r>
        </w:p>
      </w:tc>
      <w:tc>
        <w:tcPr>
          <w:tcW w:w="1279" w:type="dxa"/>
        </w:tcPr>
        <w:p w14:paraId="522A8FB5" w14:textId="77777777" w:rsidR="00A608BF" w:rsidRDefault="00A608BF">
          <w:pPr>
            <w:keepLines/>
            <w:spacing w:before="100" w:after="60" w:line="190" w:lineRule="exact"/>
            <w:jc w:val="center"/>
            <w:rPr>
              <w:b/>
              <w:sz w:val="16"/>
            </w:rPr>
          </w:pPr>
          <w:r>
            <w:rPr>
              <w:b/>
              <w:sz w:val="16"/>
            </w:rPr>
            <w:t>Clause No./</w:t>
          </w:r>
          <w:r>
            <w:rPr>
              <w:b/>
              <w:sz w:val="16"/>
            </w:rPr>
            <w:br/>
            <w:t>Subclause No./</w:t>
          </w:r>
          <w:r>
            <w:rPr>
              <w:b/>
              <w:sz w:val="16"/>
            </w:rPr>
            <w:br/>
            <w:t>Annex</w:t>
          </w:r>
          <w:r>
            <w:rPr>
              <w:b/>
              <w:sz w:val="16"/>
            </w:rPr>
            <w:br/>
          </w:r>
          <w:r>
            <w:rPr>
              <w:bCs/>
              <w:sz w:val="16"/>
            </w:rPr>
            <w:t>(e.g. 3.1)</w:t>
          </w:r>
        </w:p>
      </w:tc>
      <w:tc>
        <w:tcPr>
          <w:tcW w:w="1200" w:type="dxa"/>
        </w:tcPr>
        <w:p w14:paraId="45D7EC4B" w14:textId="77777777" w:rsidR="00A608BF" w:rsidRDefault="00A608BF">
          <w:pPr>
            <w:keepLines/>
            <w:spacing w:before="100" w:after="60" w:line="190" w:lineRule="exact"/>
            <w:jc w:val="center"/>
            <w:rPr>
              <w:b/>
              <w:sz w:val="16"/>
            </w:rPr>
          </w:pPr>
          <w:r>
            <w:rPr>
              <w:b/>
              <w:sz w:val="16"/>
            </w:rPr>
            <w:t>Paragraph/</w:t>
          </w:r>
          <w:r>
            <w:rPr>
              <w:b/>
              <w:sz w:val="16"/>
            </w:rPr>
            <w:br/>
            <w:t>Figure/Table/Note</w:t>
          </w:r>
          <w:r>
            <w:rPr>
              <w:b/>
              <w:sz w:val="16"/>
            </w:rPr>
            <w:br/>
          </w:r>
          <w:r>
            <w:rPr>
              <w:bCs/>
              <w:sz w:val="16"/>
            </w:rPr>
            <w:t>(e.g. Table 1)</w:t>
          </w:r>
        </w:p>
      </w:tc>
      <w:tc>
        <w:tcPr>
          <w:tcW w:w="720" w:type="dxa"/>
        </w:tcPr>
        <w:p w14:paraId="0790D569" w14:textId="77777777" w:rsidR="00A608BF" w:rsidRDefault="00A608BF">
          <w:pPr>
            <w:keepLines/>
            <w:spacing w:before="100" w:after="60" w:line="190" w:lineRule="exact"/>
            <w:jc w:val="center"/>
            <w:rPr>
              <w:b/>
              <w:sz w:val="16"/>
            </w:rPr>
          </w:pPr>
          <w:r>
            <w:rPr>
              <w:b/>
              <w:sz w:val="16"/>
            </w:rPr>
            <w:t>Type of com-ment</w:t>
          </w:r>
          <w:r>
            <w:rPr>
              <w:b/>
              <w:bCs/>
              <w:position w:val="6"/>
              <w:sz w:val="12"/>
            </w:rPr>
            <w:t>2</w:t>
          </w:r>
        </w:p>
      </w:tc>
      <w:tc>
        <w:tcPr>
          <w:tcW w:w="4455" w:type="dxa"/>
        </w:tcPr>
        <w:p w14:paraId="5A57E0A7" w14:textId="77777777" w:rsidR="00A608BF" w:rsidRDefault="00A608BF">
          <w:pPr>
            <w:keepLines/>
            <w:spacing w:before="100" w:after="60" w:line="190" w:lineRule="exact"/>
            <w:jc w:val="center"/>
            <w:rPr>
              <w:b/>
              <w:sz w:val="16"/>
            </w:rPr>
          </w:pPr>
          <w:r>
            <w:rPr>
              <w:b/>
              <w:sz w:val="16"/>
            </w:rPr>
            <w:t>Comment (justification for change) by the CO</w:t>
          </w:r>
          <w:r w:rsidRPr="00786EDA">
            <w:rPr>
              <w:b/>
              <w:sz w:val="16"/>
              <w:szCs w:val="16"/>
              <w:vertAlign w:val="superscript"/>
            </w:rPr>
            <w:t>3</w:t>
          </w:r>
        </w:p>
      </w:tc>
      <w:tc>
        <w:tcPr>
          <w:tcW w:w="4253" w:type="dxa"/>
        </w:tcPr>
        <w:p w14:paraId="785259C1" w14:textId="77777777" w:rsidR="00A608BF" w:rsidRDefault="00A608BF">
          <w:pPr>
            <w:keepLines/>
            <w:spacing w:before="100" w:after="60" w:line="190" w:lineRule="exact"/>
            <w:jc w:val="center"/>
            <w:rPr>
              <w:b/>
              <w:sz w:val="16"/>
            </w:rPr>
          </w:pPr>
          <w:r>
            <w:rPr>
              <w:b/>
              <w:sz w:val="16"/>
            </w:rPr>
            <w:t>Proposed change by the CO</w:t>
          </w:r>
        </w:p>
      </w:tc>
      <w:tc>
        <w:tcPr>
          <w:tcW w:w="2552" w:type="dxa"/>
        </w:tcPr>
        <w:p w14:paraId="0A4A4152" w14:textId="77777777" w:rsidR="00A608BF" w:rsidRDefault="00A608BF">
          <w:pPr>
            <w:keepLines/>
            <w:spacing w:before="100" w:after="60" w:line="190" w:lineRule="exact"/>
            <w:jc w:val="center"/>
            <w:rPr>
              <w:b/>
              <w:sz w:val="16"/>
            </w:rPr>
          </w:pPr>
          <w:r>
            <w:rPr>
              <w:b/>
              <w:sz w:val="16"/>
            </w:rPr>
            <w:t>Secretariat observations</w:t>
          </w:r>
          <w:r>
            <w:rPr>
              <w:b/>
              <w:sz w:val="16"/>
            </w:rPr>
            <w:br/>
          </w:r>
          <w:r>
            <w:rPr>
              <w:bCs/>
              <w:sz w:val="16"/>
            </w:rPr>
            <w:t>on each comment submitted</w:t>
          </w:r>
        </w:p>
      </w:tc>
    </w:tr>
  </w:tbl>
  <w:p w14:paraId="0CCC8258" w14:textId="77777777" w:rsidR="00A608BF" w:rsidRDefault="00A608BF">
    <w:pPr>
      <w:pStyle w:val="Header"/>
      <w:rPr>
        <w:sz w:val="2"/>
      </w:rPr>
    </w:pPr>
  </w:p>
  <w:p w14:paraId="1CB13413" w14:textId="77777777" w:rsidR="00A608BF" w:rsidRDefault="00A608BF">
    <w:pPr>
      <w:pStyle w:val="Header"/>
      <w:spacing w:line="14" w:lineRule="exact"/>
      <w:rPr>
        <w:sz w:val="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5840" w:type="dxa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V w:val="single" w:sz="6" w:space="0" w:color="auto"/>
      </w:tblBorders>
      <w:tblLayout w:type="fixed"/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8572"/>
      <w:gridCol w:w="2080"/>
      <w:gridCol w:w="5188"/>
    </w:tblGrid>
    <w:tr w:rsidR="00A608BF" w14:paraId="2B11D8A5" w14:textId="77777777">
      <w:trPr>
        <w:cantSplit/>
        <w:jc w:val="center"/>
      </w:trPr>
      <w:tc>
        <w:tcPr>
          <w:tcW w:w="8572" w:type="dxa"/>
          <w:tcBorders>
            <w:top w:val="nil"/>
            <w:left w:val="nil"/>
            <w:bottom w:val="nil"/>
            <w:right w:val="nil"/>
          </w:tcBorders>
        </w:tcPr>
        <w:p w14:paraId="327F9011" w14:textId="77777777" w:rsidR="00A608BF" w:rsidRDefault="00A608BF">
          <w:pPr>
            <w:pStyle w:val="ISOComments"/>
            <w:spacing w:before="60" w:after="60"/>
          </w:pPr>
          <w:r>
            <w:rPr>
              <w:rStyle w:val="MTEquationSection"/>
              <w:b/>
              <w:bCs/>
              <w:color w:val="auto"/>
              <w:sz w:val="22"/>
            </w:rPr>
            <w:t>Template for comments and secretariat observations</w:t>
          </w:r>
        </w:p>
      </w:tc>
      <w:tc>
        <w:tcPr>
          <w:tcW w:w="2080" w:type="dxa"/>
          <w:tcBorders>
            <w:top w:val="single" w:sz="6" w:space="0" w:color="auto"/>
            <w:left w:val="single" w:sz="6" w:space="0" w:color="auto"/>
            <w:bottom w:val="single" w:sz="6" w:space="0" w:color="auto"/>
          </w:tcBorders>
        </w:tcPr>
        <w:p w14:paraId="62C69CE9" w14:textId="77777777" w:rsidR="00A608BF" w:rsidRDefault="00A608BF">
          <w:pPr>
            <w:pStyle w:val="ISOChange"/>
            <w:spacing w:before="60" w:after="60"/>
            <w:rPr>
              <w:bCs/>
            </w:rPr>
          </w:pPr>
          <w:r>
            <w:rPr>
              <w:bCs/>
            </w:rPr>
            <w:t xml:space="preserve">Date: </w:t>
          </w:r>
        </w:p>
      </w:tc>
      <w:tc>
        <w:tcPr>
          <w:tcW w:w="5188" w:type="dxa"/>
          <w:tcBorders>
            <w:top w:val="single" w:sz="6" w:space="0" w:color="auto"/>
            <w:bottom w:val="single" w:sz="6" w:space="0" w:color="auto"/>
          </w:tcBorders>
        </w:tcPr>
        <w:p w14:paraId="787E9472" w14:textId="77777777" w:rsidR="00A608BF" w:rsidRDefault="00A608BF">
          <w:pPr>
            <w:pStyle w:val="ISOSecretObservations"/>
            <w:spacing w:before="60" w:after="60"/>
            <w:rPr>
              <w:bCs/>
            </w:rPr>
          </w:pPr>
          <w:r>
            <w:rPr>
              <w:bCs/>
            </w:rPr>
            <w:t>Document:</w:t>
          </w:r>
          <w:r>
            <w:rPr>
              <w:b/>
            </w:rPr>
            <w:t xml:space="preserve"> </w:t>
          </w:r>
          <w:r>
            <w:rPr>
              <w:b/>
              <w:sz w:val="20"/>
            </w:rPr>
            <w:t>ISO/</w:t>
          </w:r>
        </w:p>
      </w:tc>
    </w:tr>
  </w:tbl>
  <w:p w14:paraId="66B0F5E6" w14:textId="77777777" w:rsidR="00A608BF" w:rsidRDefault="00A608BF">
    <w:pPr>
      <w:pStyle w:val="Header"/>
    </w:pPr>
  </w:p>
  <w:tbl>
    <w:tblPr>
      <w:tblW w:w="0" w:type="auto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539"/>
      <w:gridCol w:w="1814"/>
      <w:gridCol w:w="1134"/>
      <w:gridCol w:w="709"/>
      <w:gridCol w:w="4394"/>
      <w:gridCol w:w="3828"/>
      <w:gridCol w:w="3459"/>
    </w:tblGrid>
    <w:tr w:rsidR="00A608BF" w14:paraId="6F322071" w14:textId="77777777">
      <w:trPr>
        <w:cantSplit/>
        <w:jc w:val="center"/>
      </w:trPr>
      <w:tc>
        <w:tcPr>
          <w:tcW w:w="539" w:type="dxa"/>
        </w:tcPr>
        <w:p w14:paraId="2DD66F18" w14:textId="77777777" w:rsidR="00A608BF" w:rsidRDefault="00A608BF">
          <w:pPr>
            <w:keepLines/>
            <w:spacing w:before="40" w:after="40" w:line="180" w:lineRule="exact"/>
            <w:jc w:val="center"/>
            <w:rPr>
              <w:sz w:val="16"/>
            </w:rPr>
          </w:pPr>
          <w:r>
            <w:rPr>
              <w:sz w:val="16"/>
            </w:rPr>
            <w:t>1</w:t>
          </w:r>
        </w:p>
      </w:tc>
      <w:tc>
        <w:tcPr>
          <w:tcW w:w="1814" w:type="dxa"/>
        </w:tcPr>
        <w:p w14:paraId="1670ACD6" w14:textId="77777777" w:rsidR="00A608BF" w:rsidRDefault="00A608BF">
          <w:pPr>
            <w:keepLines/>
            <w:spacing w:before="40" w:after="40" w:line="180" w:lineRule="exact"/>
            <w:jc w:val="center"/>
            <w:rPr>
              <w:sz w:val="16"/>
            </w:rPr>
          </w:pPr>
          <w:r>
            <w:rPr>
              <w:sz w:val="16"/>
            </w:rPr>
            <w:t>2</w:t>
          </w:r>
        </w:p>
      </w:tc>
      <w:tc>
        <w:tcPr>
          <w:tcW w:w="1134" w:type="dxa"/>
        </w:tcPr>
        <w:p w14:paraId="7BA33B4C" w14:textId="77777777" w:rsidR="00A608BF" w:rsidRDefault="00A608BF">
          <w:pPr>
            <w:keepLines/>
            <w:spacing w:before="40" w:after="40" w:line="180" w:lineRule="exact"/>
            <w:jc w:val="center"/>
            <w:rPr>
              <w:sz w:val="16"/>
            </w:rPr>
          </w:pPr>
          <w:r>
            <w:rPr>
              <w:sz w:val="16"/>
            </w:rPr>
            <w:t>3</w:t>
          </w:r>
        </w:p>
      </w:tc>
      <w:tc>
        <w:tcPr>
          <w:tcW w:w="709" w:type="dxa"/>
        </w:tcPr>
        <w:p w14:paraId="4026BD3C" w14:textId="77777777" w:rsidR="00A608BF" w:rsidRDefault="00A608BF">
          <w:pPr>
            <w:keepLines/>
            <w:spacing w:before="40" w:after="40" w:line="180" w:lineRule="exact"/>
            <w:jc w:val="center"/>
            <w:rPr>
              <w:sz w:val="16"/>
            </w:rPr>
          </w:pPr>
          <w:r>
            <w:rPr>
              <w:sz w:val="16"/>
            </w:rPr>
            <w:t>4</w:t>
          </w:r>
        </w:p>
      </w:tc>
      <w:tc>
        <w:tcPr>
          <w:tcW w:w="4394" w:type="dxa"/>
        </w:tcPr>
        <w:p w14:paraId="29366C8F" w14:textId="77777777" w:rsidR="00A608BF" w:rsidRDefault="00A608BF">
          <w:pPr>
            <w:keepLines/>
            <w:spacing w:before="40" w:after="40" w:line="180" w:lineRule="exact"/>
            <w:jc w:val="center"/>
            <w:rPr>
              <w:sz w:val="16"/>
            </w:rPr>
          </w:pPr>
          <w:r>
            <w:rPr>
              <w:sz w:val="16"/>
            </w:rPr>
            <w:t>5</w:t>
          </w:r>
        </w:p>
      </w:tc>
      <w:tc>
        <w:tcPr>
          <w:tcW w:w="3828" w:type="dxa"/>
        </w:tcPr>
        <w:p w14:paraId="27EF618C" w14:textId="77777777" w:rsidR="00A608BF" w:rsidRDefault="00A608BF">
          <w:pPr>
            <w:keepLines/>
            <w:spacing w:before="40" w:after="40" w:line="180" w:lineRule="exact"/>
            <w:jc w:val="center"/>
            <w:rPr>
              <w:sz w:val="16"/>
            </w:rPr>
          </w:pPr>
          <w:r>
            <w:rPr>
              <w:sz w:val="16"/>
            </w:rPr>
            <w:t>6</w:t>
          </w:r>
        </w:p>
      </w:tc>
      <w:tc>
        <w:tcPr>
          <w:tcW w:w="3459" w:type="dxa"/>
        </w:tcPr>
        <w:p w14:paraId="257E0929" w14:textId="77777777" w:rsidR="00A608BF" w:rsidRDefault="00A608BF">
          <w:pPr>
            <w:keepLines/>
            <w:spacing w:before="40" w:after="40" w:line="180" w:lineRule="exact"/>
            <w:jc w:val="center"/>
            <w:rPr>
              <w:sz w:val="16"/>
            </w:rPr>
          </w:pPr>
          <w:r>
            <w:rPr>
              <w:sz w:val="16"/>
            </w:rPr>
            <w:t>7</w:t>
          </w:r>
        </w:p>
      </w:tc>
    </w:tr>
    <w:tr w:rsidR="00A608BF" w14:paraId="06BA3605" w14:textId="77777777">
      <w:trPr>
        <w:cantSplit/>
        <w:jc w:val="center"/>
      </w:trPr>
      <w:tc>
        <w:tcPr>
          <w:tcW w:w="539" w:type="dxa"/>
        </w:tcPr>
        <w:p w14:paraId="711371E1" w14:textId="77777777" w:rsidR="00A608BF" w:rsidRDefault="00A608BF">
          <w:pPr>
            <w:keepLines/>
            <w:spacing w:before="100" w:after="60" w:line="190" w:lineRule="exact"/>
            <w:jc w:val="center"/>
            <w:rPr>
              <w:b/>
              <w:sz w:val="16"/>
            </w:rPr>
          </w:pPr>
          <w:r>
            <w:rPr>
              <w:b/>
              <w:sz w:val="16"/>
            </w:rPr>
            <w:t>MB</w:t>
          </w:r>
          <w:r>
            <w:rPr>
              <w:b/>
              <w:bCs/>
              <w:position w:val="6"/>
              <w:sz w:val="12"/>
            </w:rPr>
            <w:t>1</w:t>
          </w:r>
          <w:r>
            <w:rPr>
              <w:b/>
              <w:sz w:val="16"/>
            </w:rPr>
            <w:br/>
          </w:r>
        </w:p>
      </w:tc>
      <w:tc>
        <w:tcPr>
          <w:tcW w:w="1814" w:type="dxa"/>
        </w:tcPr>
        <w:p w14:paraId="1204B50F" w14:textId="77777777" w:rsidR="00A608BF" w:rsidRDefault="00A608BF">
          <w:pPr>
            <w:keepLines/>
            <w:spacing w:before="100" w:after="60" w:line="190" w:lineRule="exact"/>
            <w:jc w:val="center"/>
            <w:rPr>
              <w:b/>
              <w:sz w:val="16"/>
            </w:rPr>
          </w:pPr>
          <w:r>
            <w:rPr>
              <w:b/>
              <w:sz w:val="16"/>
            </w:rPr>
            <w:t>Claus</w:t>
          </w:r>
          <w:r>
            <w:rPr>
              <w:b/>
              <w:spacing w:val="20"/>
              <w:sz w:val="16"/>
            </w:rPr>
            <w:t>e/</w:t>
          </w:r>
          <w:r>
            <w:rPr>
              <w:b/>
              <w:sz w:val="16"/>
            </w:rPr>
            <w:br/>
            <w:t>Subclause/</w:t>
          </w:r>
          <w:r>
            <w:rPr>
              <w:b/>
              <w:sz w:val="16"/>
            </w:rPr>
            <w:br/>
            <w:t>Annex/Figure/Table</w:t>
          </w:r>
          <w:r>
            <w:rPr>
              <w:b/>
              <w:sz w:val="16"/>
            </w:rPr>
            <w:br/>
          </w:r>
          <w:r>
            <w:rPr>
              <w:bCs/>
              <w:sz w:val="16"/>
            </w:rPr>
            <w:t>(e.g. 3.1, Table 2)</w:t>
          </w:r>
        </w:p>
      </w:tc>
      <w:tc>
        <w:tcPr>
          <w:tcW w:w="1134" w:type="dxa"/>
        </w:tcPr>
        <w:p w14:paraId="59A2BEB7" w14:textId="77777777" w:rsidR="00A608BF" w:rsidRDefault="00A608BF">
          <w:pPr>
            <w:keepLines/>
            <w:spacing w:before="100" w:after="60" w:line="190" w:lineRule="exact"/>
            <w:jc w:val="center"/>
            <w:rPr>
              <w:b/>
              <w:sz w:val="16"/>
            </w:rPr>
          </w:pPr>
          <w:r>
            <w:rPr>
              <w:b/>
              <w:sz w:val="16"/>
            </w:rPr>
            <w:t>Paragraph/</w:t>
          </w:r>
          <w:r>
            <w:rPr>
              <w:b/>
              <w:sz w:val="16"/>
            </w:rPr>
            <w:br/>
            <w:t>List item/</w:t>
          </w:r>
          <w:r>
            <w:rPr>
              <w:b/>
              <w:sz w:val="16"/>
            </w:rPr>
            <w:br/>
            <w:t>Note/</w:t>
          </w:r>
          <w:r>
            <w:rPr>
              <w:b/>
              <w:sz w:val="16"/>
            </w:rPr>
            <w:br/>
          </w:r>
          <w:r>
            <w:rPr>
              <w:bCs/>
              <w:sz w:val="16"/>
            </w:rPr>
            <w:t>(e.g. Note 2)</w:t>
          </w:r>
        </w:p>
      </w:tc>
      <w:tc>
        <w:tcPr>
          <w:tcW w:w="709" w:type="dxa"/>
        </w:tcPr>
        <w:p w14:paraId="537B4A25" w14:textId="77777777" w:rsidR="00A608BF" w:rsidRDefault="00A608BF">
          <w:pPr>
            <w:keepLines/>
            <w:spacing w:before="100" w:after="60" w:line="190" w:lineRule="exact"/>
            <w:jc w:val="center"/>
            <w:rPr>
              <w:b/>
              <w:sz w:val="16"/>
            </w:rPr>
          </w:pPr>
          <w:r>
            <w:rPr>
              <w:b/>
              <w:sz w:val="16"/>
            </w:rPr>
            <w:t>Type of com-ment</w:t>
          </w:r>
          <w:r>
            <w:rPr>
              <w:b/>
              <w:bCs/>
              <w:position w:val="6"/>
              <w:sz w:val="12"/>
            </w:rPr>
            <w:t>2</w:t>
          </w:r>
        </w:p>
      </w:tc>
      <w:tc>
        <w:tcPr>
          <w:tcW w:w="4394" w:type="dxa"/>
        </w:tcPr>
        <w:p w14:paraId="3BD85B36" w14:textId="77777777" w:rsidR="00A608BF" w:rsidRDefault="00A608BF">
          <w:pPr>
            <w:keepLines/>
            <w:spacing w:before="100" w:after="60" w:line="190" w:lineRule="exact"/>
            <w:jc w:val="center"/>
            <w:rPr>
              <w:b/>
              <w:sz w:val="16"/>
            </w:rPr>
          </w:pPr>
          <w:r>
            <w:rPr>
              <w:b/>
              <w:sz w:val="16"/>
            </w:rPr>
            <w:t>Comment (justification for change)</w:t>
          </w:r>
        </w:p>
      </w:tc>
      <w:tc>
        <w:tcPr>
          <w:tcW w:w="3828" w:type="dxa"/>
        </w:tcPr>
        <w:p w14:paraId="7630046D" w14:textId="77777777" w:rsidR="00A608BF" w:rsidRDefault="00A608BF">
          <w:pPr>
            <w:keepLines/>
            <w:spacing w:before="100" w:after="60" w:line="190" w:lineRule="exact"/>
            <w:jc w:val="center"/>
            <w:rPr>
              <w:b/>
              <w:sz w:val="16"/>
            </w:rPr>
          </w:pPr>
          <w:r>
            <w:rPr>
              <w:b/>
              <w:sz w:val="16"/>
            </w:rPr>
            <w:t>Proposed change</w:t>
          </w:r>
        </w:p>
      </w:tc>
      <w:tc>
        <w:tcPr>
          <w:tcW w:w="3459" w:type="dxa"/>
        </w:tcPr>
        <w:p w14:paraId="2B26B353" w14:textId="77777777" w:rsidR="00A608BF" w:rsidRDefault="00A608BF">
          <w:pPr>
            <w:keepLines/>
            <w:spacing w:before="100" w:after="60" w:line="190" w:lineRule="exact"/>
            <w:jc w:val="center"/>
            <w:rPr>
              <w:b/>
              <w:sz w:val="16"/>
            </w:rPr>
          </w:pPr>
          <w:r>
            <w:rPr>
              <w:b/>
              <w:sz w:val="16"/>
            </w:rPr>
            <w:t>Secretariat observations</w:t>
          </w:r>
          <w:r>
            <w:rPr>
              <w:b/>
              <w:sz w:val="16"/>
            </w:rPr>
            <w:br/>
          </w:r>
          <w:r>
            <w:rPr>
              <w:bCs/>
              <w:sz w:val="16"/>
            </w:rPr>
            <w:t>on each comment submitted</w:t>
          </w:r>
        </w:p>
      </w:tc>
    </w:tr>
  </w:tbl>
  <w:p w14:paraId="30B72081" w14:textId="77777777" w:rsidR="00A608BF" w:rsidRDefault="00A608BF">
    <w:pPr>
      <w:pStyle w:val="Header"/>
      <w:rPr>
        <w:sz w:val="2"/>
      </w:rPr>
    </w:pPr>
  </w:p>
  <w:p w14:paraId="7C66C1A9" w14:textId="77777777" w:rsidR="00A608BF" w:rsidRDefault="00A608BF">
    <w:pPr>
      <w:pStyle w:val="Header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B32D35"/>
    <w:multiLevelType w:val="hybridMultilevel"/>
    <w:tmpl w:val="80E698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552A7E"/>
    <w:multiLevelType w:val="hybridMultilevel"/>
    <w:tmpl w:val="A7642B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4D39D4"/>
    <w:multiLevelType w:val="hybridMultilevel"/>
    <w:tmpl w:val="4B263E98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17803006">
    <w:abstractNumId w:val="2"/>
  </w:num>
  <w:num w:numId="2" w16cid:durableId="1748575098">
    <w:abstractNumId w:val="0"/>
  </w:num>
  <w:num w:numId="3" w16cid:durableId="5997283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intFractionalCharacterWidth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O974ISO" w:val="-1"/>
  </w:docVars>
  <w:rsids>
    <w:rsidRoot w:val="00786EDA"/>
    <w:rsid w:val="00014B9C"/>
    <w:rsid w:val="00015D60"/>
    <w:rsid w:val="000414ED"/>
    <w:rsid w:val="00043025"/>
    <w:rsid w:val="000447EE"/>
    <w:rsid w:val="00053F6F"/>
    <w:rsid w:val="00062DD4"/>
    <w:rsid w:val="0007431D"/>
    <w:rsid w:val="000763D5"/>
    <w:rsid w:val="00087D2A"/>
    <w:rsid w:val="000902BA"/>
    <w:rsid w:val="00097546"/>
    <w:rsid w:val="000976E6"/>
    <w:rsid w:val="000A6D94"/>
    <w:rsid w:val="000A79EA"/>
    <w:rsid w:val="000B300F"/>
    <w:rsid w:val="000C25F7"/>
    <w:rsid w:val="000D488C"/>
    <w:rsid w:val="000D4DB9"/>
    <w:rsid w:val="000E2F9D"/>
    <w:rsid w:val="001014F8"/>
    <w:rsid w:val="001116C8"/>
    <w:rsid w:val="00112148"/>
    <w:rsid w:val="00133DA9"/>
    <w:rsid w:val="001436F9"/>
    <w:rsid w:val="001521CC"/>
    <w:rsid w:val="001572AB"/>
    <w:rsid w:val="00157638"/>
    <w:rsid w:val="00180B8D"/>
    <w:rsid w:val="00184FCB"/>
    <w:rsid w:val="001A5540"/>
    <w:rsid w:val="001A7052"/>
    <w:rsid w:val="001C06D9"/>
    <w:rsid w:val="001C1E83"/>
    <w:rsid w:val="001C24B8"/>
    <w:rsid w:val="001C50B5"/>
    <w:rsid w:val="001C6C52"/>
    <w:rsid w:val="001D4130"/>
    <w:rsid w:val="001D5785"/>
    <w:rsid w:val="001E1B23"/>
    <w:rsid w:val="001E23F5"/>
    <w:rsid w:val="001E4BE9"/>
    <w:rsid w:val="001F4F01"/>
    <w:rsid w:val="00206FD4"/>
    <w:rsid w:val="00221976"/>
    <w:rsid w:val="00261B91"/>
    <w:rsid w:val="00264DC8"/>
    <w:rsid w:val="00273F25"/>
    <w:rsid w:val="00274000"/>
    <w:rsid w:val="002760B7"/>
    <w:rsid w:val="002A141B"/>
    <w:rsid w:val="002B259A"/>
    <w:rsid w:val="002B6AC0"/>
    <w:rsid w:val="002C0001"/>
    <w:rsid w:val="002C1B82"/>
    <w:rsid w:val="002C3382"/>
    <w:rsid w:val="002E194D"/>
    <w:rsid w:val="002F3E22"/>
    <w:rsid w:val="00320759"/>
    <w:rsid w:val="00320B0F"/>
    <w:rsid w:val="00325A51"/>
    <w:rsid w:val="00345BC7"/>
    <w:rsid w:val="00345E93"/>
    <w:rsid w:val="00363F3D"/>
    <w:rsid w:val="00364651"/>
    <w:rsid w:val="00375A4F"/>
    <w:rsid w:val="0037665D"/>
    <w:rsid w:val="0038427A"/>
    <w:rsid w:val="00386B89"/>
    <w:rsid w:val="003A77AA"/>
    <w:rsid w:val="003B121F"/>
    <w:rsid w:val="003B7A42"/>
    <w:rsid w:val="003C4DEF"/>
    <w:rsid w:val="003C52A9"/>
    <w:rsid w:val="003C6A69"/>
    <w:rsid w:val="003D18FF"/>
    <w:rsid w:val="003D2D14"/>
    <w:rsid w:val="003D6E62"/>
    <w:rsid w:val="004053BB"/>
    <w:rsid w:val="004118BC"/>
    <w:rsid w:val="00421F9E"/>
    <w:rsid w:val="0042242B"/>
    <w:rsid w:val="00426A9B"/>
    <w:rsid w:val="004328A4"/>
    <w:rsid w:val="00444F5E"/>
    <w:rsid w:val="00457786"/>
    <w:rsid w:val="00460F65"/>
    <w:rsid w:val="00464E58"/>
    <w:rsid w:val="00467708"/>
    <w:rsid w:val="00476A6E"/>
    <w:rsid w:val="00480846"/>
    <w:rsid w:val="0049115B"/>
    <w:rsid w:val="0049558F"/>
    <w:rsid w:val="004A07DC"/>
    <w:rsid w:val="004A3E28"/>
    <w:rsid w:val="004A7DFC"/>
    <w:rsid w:val="004B330B"/>
    <w:rsid w:val="004B38C6"/>
    <w:rsid w:val="004B78FD"/>
    <w:rsid w:val="004D4244"/>
    <w:rsid w:val="004E0926"/>
    <w:rsid w:val="004E10E2"/>
    <w:rsid w:val="004E6497"/>
    <w:rsid w:val="004F4CA9"/>
    <w:rsid w:val="005032B9"/>
    <w:rsid w:val="00504BF9"/>
    <w:rsid w:val="00506512"/>
    <w:rsid w:val="00507B47"/>
    <w:rsid w:val="005345AE"/>
    <w:rsid w:val="00535178"/>
    <w:rsid w:val="00536590"/>
    <w:rsid w:val="00543230"/>
    <w:rsid w:val="00577224"/>
    <w:rsid w:val="005943BD"/>
    <w:rsid w:val="00594503"/>
    <w:rsid w:val="00596CD8"/>
    <w:rsid w:val="005A01CA"/>
    <w:rsid w:val="005A099C"/>
    <w:rsid w:val="005B2A01"/>
    <w:rsid w:val="005B55C8"/>
    <w:rsid w:val="005D5ACA"/>
    <w:rsid w:val="005F2BCA"/>
    <w:rsid w:val="00600146"/>
    <w:rsid w:val="00603C9B"/>
    <w:rsid w:val="006051AA"/>
    <w:rsid w:val="00607BFE"/>
    <w:rsid w:val="00607BFF"/>
    <w:rsid w:val="00630A01"/>
    <w:rsid w:val="006527FA"/>
    <w:rsid w:val="00653DCF"/>
    <w:rsid w:val="00663358"/>
    <w:rsid w:val="00664EB8"/>
    <w:rsid w:val="00666B75"/>
    <w:rsid w:val="006C1C8B"/>
    <w:rsid w:val="006D352C"/>
    <w:rsid w:val="006D52E3"/>
    <w:rsid w:val="006D6E38"/>
    <w:rsid w:val="006E074E"/>
    <w:rsid w:val="007008D7"/>
    <w:rsid w:val="0071602F"/>
    <w:rsid w:val="007168E2"/>
    <w:rsid w:val="00735BA8"/>
    <w:rsid w:val="00750B91"/>
    <w:rsid w:val="00756CC4"/>
    <w:rsid w:val="00777B5F"/>
    <w:rsid w:val="00786EDA"/>
    <w:rsid w:val="00792B5D"/>
    <w:rsid w:val="007A17EB"/>
    <w:rsid w:val="007B1228"/>
    <w:rsid w:val="007D6A1E"/>
    <w:rsid w:val="007E38A4"/>
    <w:rsid w:val="007F2A7F"/>
    <w:rsid w:val="00812CEF"/>
    <w:rsid w:val="00815A97"/>
    <w:rsid w:val="008246C5"/>
    <w:rsid w:val="00832001"/>
    <w:rsid w:val="00833116"/>
    <w:rsid w:val="0083766F"/>
    <w:rsid w:val="0084488F"/>
    <w:rsid w:val="00846CB6"/>
    <w:rsid w:val="00866E14"/>
    <w:rsid w:val="00870559"/>
    <w:rsid w:val="00890BA5"/>
    <w:rsid w:val="008A1F3F"/>
    <w:rsid w:val="008B3301"/>
    <w:rsid w:val="008E20DE"/>
    <w:rsid w:val="008E6631"/>
    <w:rsid w:val="00903C60"/>
    <w:rsid w:val="00904C7D"/>
    <w:rsid w:val="009311D7"/>
    <w:rsid w:val="009329FF"/>
    <w:rsid w:val="009337E7"/>
    <w:rsid w:val="00941CA0"/>
    <w:rsid w:val="00942A71"/>
    <w:rsid w:val="00943ECC"/>
    <w:rsid w:val="009517C7"/>
    <w:rsid w:val="00953753"/>
    <w:rsid w:val="0095778B"/>
    <w:rsid w:val="0096402F"/>
    <w:rsid w:val="00965DCA"/>
    <w:rsid w:val="00975C9E"/>
    <w:rsid w:val="009B161D"/>
    <w:rsid w:val="009E1EDB"/>
    <w:rsid w:val="009E2921"/>
    <w:rsid w:val="009E4410"/>
    <w:rsid w:val="009F4C00"/>
    <w:rsid w:val="00A06BF5"/>
    <w:rsid w:val="00A078D4"/>
    <w:rsid w:val="00A119AE"/>
    <w:rsid w:val="00A15C25"/>
    <w:rsid w:val="00A23848"/>
    <w:rsid w:val="00A34A60"/>
    <w:rsid w:val="00A35BF2"/>
    <w:rsid w:val="00A36ED1"/>
    <w:rsid w:val="00A60376"/>
    <w:rsid w:val="00A608BF"/>
    <w:rsid w:val="00A638AB"/>
    <w:rsid w:val="00A647FF"/>
    <w:rsid w:val="00A65E59"/>
    <w:rsid w:val="00A7086F"/>
    <w:rsid w:val="00A91207"/>
    <w:rsid w:val="00AC2A65"/>
    <w:rsid w:val="00AC4890"/>
    <w:rsid w:val="00AD0971"/>
    <w:rsid w:val="00AE064B"/>
    <w:rsid w:val="00AE336A"/>
    <w:rsid w:val="00AF1B1F"/>
    <w:rsid w:val="00B06387"/>
    <w:rsid w:val="00B12898"/>
    <w:rsid w:val="00B155A8"/>
    <w:rsid w:val="00B377B0"/>
    <w:rsid w:val="00B67C38"/>
    <w:rsid w:val="00B75633"/>
    <w:rsid w:val="00B84603"/>
    <w:rsid w:val="00B92B2E"/>
    <w:rsid w:val="00B979D8"/>
    <w:rsid w:val="00BC2780"/>
    <w:rsid w:val="00BD77EB"/>
    <w:rsid w:val="00BE4F8C"/>
    <w:rsid w:val="00BE53B8"/>
    <w:rsid w:val="00C06312"/>
    <w:rsid w:val="00C07B08"/>
    <w:rsid w:val="00C20754"/>
    <w:rsid w:val="00C2079C"/>
    <w:rsid w:val="00C3316D"/>
    <w:rsid w:val="00C43D0A"/>
    <w:rsid w:val="00C466A5"/>
    <w:rsid w:val="00C52E3C"/>
    <w:rsid w:val="00C56DF6"/>
    <w:rsid w:val="00C76B97"/>
    <w:rsid w:val="00C844B2"/>
    <w:rsid w:val="00C858B8"/>
    <w:rsid w:val="00C95838"/>
    <w:rsid w:val="00C96B83"/>
    <w:rsid w:val="00CB67EF"/>
    <w:rsid w:val="00CC28A9"/>
    <w:rsid w:val="00CD37EB"/>
    <w:rsid w:val="00CE0378"/>
    <w:rsid w:val="00CF059C"/>
    <w:rsid w:val="00CF2347"/>
    <w:rsid w:val="00CF3D1C"/>
    <w:rsid w:val="00CF41C3"/>
    <w:rsid w:val="00D068F7"/>
    <w:rsid w:val="00D078C8"/>
    <w:rsid w:val="00D16706"/>
    <w:rsid w:val="00D16D5C"/>
    <w:rsid w:val="00D208FB"/>
    <w:rsid w:val="00D37041"/>
    <w:rsid w:val="00D372DE"/>
    <w:rsid w:val="00D44E1B"/>
    <w:rsid w:val="00D4609F"/>
    <w:rsid w:val="00D46F69"/>
    <w:rsid w:val="00D51052"/>
    <w:rsid w:val="00D664C6"/>
    <w:rsid w:val="00D7113C"/>
    <w:rsid w:val="00D7774D"/>
    <w:rsid w:val="00DA73D3"/>
    <w:rsid w:val="00DC255F"/>
    <w:rsid w:val="00DC38A3"/>
    <w:rsid w:val="00DE5068"/>
    <w:rsid w:val="00DE621A"/>
    <w:rsid w:val="00E0725E"/>
    <w:rsid w:val="00E07B0F"/>
    <w:rsid w:val="00E11B9F"/>
    <w:rsid w:val="00E238D3"/>
    <w:rsid w:val="00E31127"/>
    <w:rsid w:val="00E3485F"/>
    <w:rsid w:val="00E34D6C"/>
    <w:rsid w:val="00E3558E"/>
    <w:rsid w:val="00E406AA"/>
    <w:rsid w:val="00E56501"/>
    <w:rsid w:val="00E62B4E"/>
    <w:rsid w:val="00E70486"/>
    <w:rsid w:val="00E9744B"/>
    <w:rsid w:val="00EA33A8"/>
    <w:rsid w:val="00EE011F"/>
    <w:rsid w:val="00EE3CC9"/>
    <w:rsid w:val="00EE6D32"/>
    <w:rsid w:val="00EF3AF2"/>
    <w:rsid w:val="00EF47A6"/>
    <w:rsid w:val="00EF66C7"/>
    <w:rsid w:val="00EF7BD9"/>
    <w:rsid w:val="00F015F8"/>
    <w:rsid w:val="00F06E74"/>
    <w:rsid w:val="00F26F2C"/>
    <w:rsid w:val="00F44560"/>
    <w:rsid w:val="00F45419"/>
    <w:rsid w:val="00F544A8"/>
    <w:rsid w:val="00F9785C"/>
    <w:rsid w:val="00FB080C"/>
    <w:rsid w:val="00FC34E5"/>
    <w:rsid w:val="00FF0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3AFF4F78"/>
  <w15:chartTrackingRefBased/>
  <w15:docId w15:val="{D198A433-9BCC-4D18-B47F-50747A912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both"/>
    </w:pPr>
    <w:rPr>
      <w:rFonts w:ascii="Arial" w:hAnsi="Arial"/>
      <w:sz w:val="22"/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spacing w:before="120" w:after="200"/>
      <w:outlineLvl w:val="0"/>
    </w:pPr>
    <w:rPr>
      <w:b/>
      <w:sz w:val="24"/>
    </w:rPr>
  </w:style>
  <w:style w:type="paragraph" w:styleId="Heading2">
    <w:name w:val="heading 2"/>
    <w:basedOn w:val="Heading1"/>
    <w:next w:val="Normal"/>
    <w:qFormat/>
    <w:pPr>
      <w:spacing w:before="0"/>
      <w:ind w:left="567" w:hanging="567"/>
      <w:outlineLvl w:val="1"/>
    </w:pPr>
    <w:rPr>
      <w:sz w:val="22"/>
    </w:rPr>
  </w:style>
  <w:style w:type="paragraph" w:styleId="Heading3">
    <w:name w:val="heading 3"/>
    <w:basedOn w:val="Heading2"/>
    <w:next w:val="Normal"/>
    <w:qFormat/>
    <w:pPr>
      <w:outlineLvl w:val="2"/>
    </w:pPr>
    <w:rPr>
      <w:b w:val="0"/>
    </w:rPr>
  </w:style>
  <w:style w:type="paragraph" w:styleId="Heading4">
    <w:name w:val="heading 4"/>
    <w:basedOn w:val="Heading3"/>
    <w:next w:val="Normal"/>
    <w:qFormat/>
    <w:pPr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Footer"/>
  </w:style>
  <w:style w:type="paragraph" w:styleId="Footer">
    <w:name w:val="footer"/>
    <w:basedOn w:val="Normal"/>
    <w:pPr>
      <w:tabs>
        <w:tab w:val="center" w:pos="4820"/>
        <w:tab w:val="right" w:pos="9639"/>
      </w:tabs>
    </w:pPr>
  </w:style>
  <w:style w:type="paragraph" w:customStyle="1" w:styleId="ISOMB">
    <w:name w:val="ISO_MB"/>
    <w:basedOn w:val="Normal"/>
    <w:pPr>
      <w:spacing w:before="210" w:line="210" w:lineRule="exact"/>
      <w:jc w:val="left"/>
    </w:pPr>
    <w:rPr>
      <w:sz w:val="18"/>
    </w:rPr>
  </w:style>
  <w:style w:type="paragraph" w:customStyle="1" w:styleId="ISOClause">
    <w:name w:val="ISO_Clause"/>
    <w:basedOn w:val="Normal"/>
    <w:pPr>
      <w:spacing w:before="210" w:line="210" w:lineRule="exact"/>
      <w:jc w:val="left"/>
    </w:pPr>
    <w:rPr>
      <w:sz w:val="18"/>
    </w:rPr>
  </w:style>
  <w:style w:type="paragraph" w:customStyle="1" w:styleId="ISOParagraph">
    <w:name w:val="ISO_Paragraph"/>
    <w:basedOn w:val="Normal"/>
    <w:pPr>
      <w:spacing w:before="210" w:line="210" w:lineRule="exact"/>
      <w:jc w:val="left"/>
    </w:pPr>
    <w:rPr>
      <w:sz w:val="18"/>
    </w:rPr>
  </w:style>
  <w:style w:type="character" w:styleId="PageNumber">
    <w:name w:val="page number"/>
    <w:rPr>
      <w:sz w:val="20"/>
    </w:rPr>
  </w:style>
  <w:style w:type="paragraph" w:customStyle="1" w:styleId="ISOCommType">
    <w:name w:val="ISO_Comm_Type"/>
    <w:basedOn w:val="Normal"/>
    <w:pPr>
      <w:spacing w:before="210" w:line="210" w:lineRule="exact"/>
      <w:jc w:val="left"/>
    </w:pPr>
    <w:rPr>
      <w:sz w:val="18"/>
    </w:rPr>
  </w:style>
  <w:style w:type="paragraph" w:customStyle="1" w:styleId="ISOComments">
    <w:name w:val="ISO_Comments"/>
    <w:basedOn w:val="Normal"/>
    <w:pPr>
      <w:spacing w:before="210" w:line="210" w:lineRule="exact"/>
      <w:jc w:val="left"/>
    </w:pPr>
    <w:rPr>
      <w:sz w:val="18"/>
    </w:rPr>
  </w:style>
  <w:style w:type="paragraph" w:customStyle="1" w:styleId="ISOChange">
    <w:name w:val="ISO_Change"/>
    <w:basedOn w:val="Normal"/>
    <w:pPr>
      <w:spacing w:before="210" w:line="210" w:lineRule="exact"/>
      <w:jc w:val="left"/>
    </w:pPr>
    <w:rPr>
      <w:sz w:val="18"/>
    </w:rPr>
  </w:style>
  <w:style w:type="paragraph" w:customStyle="1" w:styleId="ISOSecretObservations">
    <w:name w:val="ISO_Secret_Observations"/>
    <w:basedOn w:val="Normal"/>
    <w:pPr>
      <w:spacing w:before="210" w:line="210" w:lineRule="exact"/>
      <w:jc w:val="left"/>
    </w:pPr>
    <w:rPr>
      <w:sz w:val="18"/>
    </w:rPr>
  </w:style>
  <w:style w:type="character" w:customStyle="1" w:styleId="MTEquationSection">
    <w:name w:val="MTEquationSection"/>
    <w:rPr>
      <w:vanish w:val="0"/>
      <w:color w:val="FF0000"/>
      <w:sz w:val="16"/>
    </w:rPr>
  </w:style>
  <w:style w:type="paragraph" w:styleId="FootnoteText">
    <w:name w:val="footnote text"/>
    <w:basedOn w:val="Normal"/>
    <w:semiHidden/>
    <w:rPr>
      <w:sz w:val="20"/>
    </w:rPr>
  </w:style>
  <w:style w:type="character" w:styleId="FootnoteReference">
    <w:name w:val="footnote reference"/>
    <w:semiHidden/>
    <w:rPr>
      <w:vertAlign w:val="superscript"/>
    </w:rPr>
  </w:style>
  <w:style w:type="character" w:customStyle="1" w:styleId="mtequationsection0">
    <w:name w:val="mtequationsection"/>
    <w:basedOn w:val="DefaultParagraphFont"/>
  </w:style>
  <w:style w:type="paragraph" w:styleId="CommentText">
    <w:name w:val="annotation text"/>
    <w:basedOn w:val="Normal"/>
    <w:link w:val="CommentTextChar"/>
    <w:rsid w:val="006051AA"/>
    <w:pPr>
      <w:spacing w:after="240" w:line="230" w:lineRule="atLeast"/>
    </w:pPr>
    <w:rPr>
      <w:rFonts w:eastAsia="MS Mincho"/>
      <w:sz w:val="20"/>
      <w:lang w:val="de-DE" w:eastAsia="ja-JP"/>
    </w:rPr>
  </w:style>
  <w:style w:type="paragraph" w:customStyle="1" w:styleId="ParagraphText">
    <w:name w:val="Paragraph Text"/>
    <w:basedOn w:val="Normal"/>
    <w:rsid w:val="00866E14"/>
    <w:pPr>
      <w:suppressAutoHyphens/>
      <w:spacing w:before="120"/>
    </w:pPr>
    <w:rPr>
      <w:szCs w:val="24"/>
      <w:lang w:eastAsia="ar-SA"/>
    </w:rPr>
  </w:style>
  <w:style w:type="character" w:styleId="CommentReference">
    <w:name w:val="annotation reference"/>
    <w:rsid w:val="00866E14"/>
    <w:rPr>
      <w:sz w:val="16"/>
      <w:szCs w:val="16"/>
    </w:rPr>
  </w:style>
  <w:style w:type="paragraph" w:styleId="BalloonText">
    <w:name w:val="Balloon Text"/>
    <w:basedOn w:val="Normal"/>
    <w:semiHidden/>
    <w:rsid w:val="00866E14"/>
    <w:rPr>
      <w:rFonts w:ascii="Tahoma" w:hAnsi="Tahoma" w:cs="Tahoma"/>
      <w:sz w:val="16"/>
      <w:szCs w:val="16"/>
    </w:rPr>
  </w:style>
  <w:style w:type="character" w:customStyle="1" w:styleId="eudoraheader">
    <w:name w:val="eudoraheader"/>
    <w:basedOn w:val="DefaultParagraphFont"/>
    <w:rsid w:val="00CD37EB"/>
  </w:style>
  <w:style w:type="character" w:customStyle="1" w:styleId="CommentTextChar">
    <w:name w:val="Comment Text Char"/>
    <w:link w:val="CommentText"/>
    <w:rsid w:val="00DC255F"/>
    <w:rPr>
      <w:rFonts w:ascii="Arial" w:eastAsia="MS Mincho" w:hAnsi="Arial"/>
      <w:lang w:val="de-DE" w:eastAsia="ja-JP"/>
    </w:rPr>
  </w:style>
  <w:style w:type="character" w:styleId="Hyperlink">
    <w:name w:val="Hyperlink"/>
    <w:basedOn w:val="DefaultParagraphFont"/>
    <w:rsid w:val="003207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0759"/>
    <w:rPr>
      <w:color w:val="605E5C"/>
      <w:shd w:val="clear" w:color="auto" w:fill="E1DFDD"/>
    </w:rPr>
  </w:style>
  <w:style w:type="paragraph" w:styleId="PlainText">
    <w:name w:val="Plain Text"/>
    <w:basedOn w:val="Normal"/>
    <w:link w:val="PlainTextChar"/>
    <w:uiPriority w:val="99"/>
    <w:unhideWhenUsed/>
    <w:rsid w:val="00EA33A8"/>
    <w:pPr>
      <w:jc w:val="left"/>
    </w:pPr>
    <w:rPr>
      <w:rFonts w:ascii="Consolas" w:eastAsiaTheme="minorHAnsi" w:hAnsi="Consolas" w:cstheme="minorBidi"/>
      <w:sz w:val="21"/>
      <w:szCs w:val="21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EA33A8"/>
    <w:rPr>
      <w:rFonts w:ascii="Consolas" w:eastAsiaTheme="minorHAnsi" w:hAnsi="Consolas" w:cstheme="minorBidi"/>
      <w:sz w:val="21"/>
      <w:szCs w:val="2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me\Microsoft%20Office\Vorlagen\commentmd1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commentmd1template.dot</Template>
  <TotalTime>3</TotalTime>
  <Pages>2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CommentsOn</vt:lpstr>
    </vt:vector>
  </TitlesOfParts>
  <Company>ISO</Company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CommentsOn</dc:title>
  <dc:subject/>
  <dc:creator>dow</dc:creator>
  <cp:keywords/>
  <dc:description>FORM (ISO)</dc:description>
  <cp:lastModifiedBy>Raphael Malyankar</cp:lastModifiedBy>
  <cp:revision>2</cp:revision>
  <cp:lastPrinted>2007-12-10T09:00:00Z</cp:lastPrinted>
  <dcterms:created xsi:type="dcterms:W3CDTF">2024-09-30T15:27:00Z</dcterms:created>
  <dcterms:modified xsi:type="dcterms:W3CDTF">2024-09-30T15:27:00Z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Operation">
    <vt:lpwstr>SavedAs</vt:lpwstr>
  </property>
</Properties>
</file>